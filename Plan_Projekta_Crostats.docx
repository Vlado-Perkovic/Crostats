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437B1D72" w:rsidP="62AD69E2" w:rsidRDefault="437B1D72" w14:paraId="4B1FFA0A" w14:textId="60B7BBB8">
      <w:pPr>
        <w:pStyle w:val="Title"/>
        <w:jc w:val="right"/>
        <w:rPr>
          <w:lang w:val="hr-HR"/>
        </w:rPr>
      </w:pPr>
      <w:r w:rsidRPr="783BCDAB" w:rsidR="437B1D72">
        <w:rPr>
          <w:lang w:val="hr-HR"/>
        </w:rPr>
        <w:t xml:space="preserve">Razvoj </w:t>
      </w:r>
      <w:r w:rsidRPr="783BCDAB" w:rsidR="7E864E06">
        <w:rPr>
          <w:lang w:val="hr-HR"/>
        </w:rPr>
        <w:t>web-</w:t>
      </w:r>
      <w:r w:rsidRPr="783BCDAB" w:rsidR="437B1D72">
        <w:rPr>
          <w:lang w:val="hr-HR"/>
        </w:rPr>
        <w:t xml:space="preserve">sučelja za </w:t>
      </w:r>
      <w:proofErr w:type="spellStart"/>
      <w:r w:rsidRPr="783BCDAB" w:rsidR="437B1D72">
        <w:rPr>
          <w:lang w:val="hr-HR"/>
        </w:rPr>
        <w:t>eksploratornu</w:t>
      </w:r>
      <w:proofErr w:type="spellEnd"/>
      <w:r w:rsidRPr="783BCDAB" w:rsidR="437B1D72">
        <w:rPr>
          <w:lang w:val="hr-HR"/>
        </w:rPr>
        <w:t xml:space="preserve"> analizu popisa stanovništva uz statične vizualizacije</w:t>
      </w:r>
    </w:p>
    <w:p xmlns:wp14="http://schemas.microsoft.com/office/word/2010/wordml" w:rsidRPr="006D00C5" w:rsidR="00BB0DA6" w:rsidP="00033D01" w:rsidRDefault="00C74132" w14:paraId="06B6A5BF" wp14:textId="77777777">
      <w:pPr>
        <w:pStyle w:val="Title"/>
        <w:jc w:val="right"/>
        <w:rPr>
          <w:lang w:val="hr-HR"/>
        </w:rPr>
      </w:pPr>
      <w:r>
        <w:rPr>
          <w:lang w:val="hr-HR"/>
        </w:rPr>
        <w:t>Projektna dokumentacija</w:t>
      </w:r>
    </w:p>
    <w:p xmlns:wp14="http://schemas.microsoft.com/office/word/2010/wordml" w:rsidRPr="006D00C5" w:rsidR="00BB0DA6" w:rsidP="00033D01" w:rsidRDefault="00BB0DA6" w14:paraId="672A6659" wp14:textId="77777777">
      <w:pPr>
        <w:pStyle w:val="Title"/>
        <w:jc w:val="right"/>
        <w:rPr>
          <w:lang w:val="hr-HR"/>
        </w:rPr>
      </w:pPr>
    </w:p>
    <w:p xmlns:wp14="http://schemas.microsoft.com/office/word/2010/wordml" w:rsidRPr="006D00C5" w:rsidR="00BB0DA6" w:rsidP="783BCDAB" w:rsidRDefault="00D431B3" w14:paraId="3163C127" wp14:textId="617AB4C4">
      <w:pPr>
        <w:pStyle w:val="Title"/>
        <w:jc w:val="right"/>
        <w:rPr>
          <w:sz w:val="28"/>
          <w:szCs w:val="28"/>
          <w:lang w:val="hr-HR"/>
        </w:rPr>
      </w:pPr>
      <w:r w:rsidRPr="783BCDAB" w:rsidR="00D431B3">
        <w:rPr>
          <w:sz w:val="28"/>
          <w:szCs w:val="28"/>
          <w:lang w:val="hr-HR"/>
        </w:rPr>
        <w:t>Verzija</w:t>
      </w:r>
      <w:r w:rsidRPr="783BCDAB" w:rsidR="00BB0DA6">
        <w:rPr>
          <w:sz w:val="28"/>
          <w:szCs w:val="28"/>
          <w:lang w:val="hr-HR"/>
        </w:rPr>
        <w:t xml:space="preserve"> 1.0</w:t>
      </w:r>
    </w:p>
    <w:p xmlns:wp14="http://schemas.microsoft.com/office/word/2010/wordml" w:rsidR="00DE4D1A" w:rsidP="00033D01" w:rsidRDefault="00DE4D1A" w14:paraId="0A37501D" wp14:textId="77777777">
      <w:pPr>
        <w:pStyle w:val="Title"/>
        <w:rPr>
          <w:sz w:val="28"/>
          <w:lang w:val="hr-HR"/>
        </w:rPr>
        <w:sectPr w:rsidR="00DE4D1A" w:rsidSect="00DE4D1A">
          <w:headerReference w:type="default" r:id="rId7"/>
          <w:footerReference w:type="default" r:id="rId8"/>
          <w:type w:val="continuous"/>
          <w:pgSz w:w="12240" w:h="15840" w:orient="portrait" w:code="1"/>
          <w:pgMar w:top="1440" w:right="1440" w:bottom="1440" w:left="1440" w:header="720" w:footer="720" w:gutter="0"/>
          <w:cols w:space="720"/>
          <w:vAlign w:val="center"/>
        </w:sectPr>
      </w:pPr>
    </w:p>
    <w:p xmlns:wp14="http://schemas.microsoft.com/office/word/2010/wordml" w:rsidRPr="006D00C5" w:rsidR="00BB0DA6" w:rsidP="00033D01" w:rsidRDefault="00D431B3" w14:paraId="414DD773" wp14:textId="77777777">
      <w:pPr>
        <w:pStyle w:val="Title"/>
        <w:rPr>
          <w:lang w:val="hr-HR"/>
        </w:rPr>
      </w:pPr>
      <w:r w:rsidRPr="006D00C5">
        <w:rPr>
          <w:lang w:val="hr-HR"/>
        </w:rPr>
        <w:t>Sadržaj</w:t>
      </w:r>
    </w:p>
    <w:p xmlns:wp14="http://schemas.microsoft.com/office/word/2010/wordml" w:rsidR="00C601D9" w:rsidRDefault="00BB0DA6" w14:paraId="0B8CD972" wp14:textId="77777777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6D00C5">
        <w:rPr>
          <w:lang w:val="hr-HR"/>
        </w:rPr>
        <w:fldChar w:fldCharType="begin"/>
      </w:r>
      <w:r w:rsidRPr="006D00C5">
        <w:rPr>
          <w:lang w:val="hr-HR"/>
        </w:rPr>
        <w:instrText xml:space="preserve"> TOC \o "1-3" </w:instrText>
      </w:r>
      <w:r w:rsidRPr="006D00C5">
        <w:rPr>
          <w:lang w:val="hr-HR"/>
        </w:rPr>
        <w:fldChar w:fldCharType="separate"/>
      </w:r>
      <w:r w:rsidRPr="00632E2E" w:rsidR="00C601D9">
        <w:rPr>
          <w:noProof/>
          <w:lang w:val="hr-HR"/>
        </w:rPr>
        <w:t>1.</w:t>
      </w:r>
      <w:r w:rsidR="00C601D9">
        <w:rPr>
          <w:noProof/>
          <w:sz w:val="24"/>
          <w:szCs w:val="24"/>
        </w:rPr>
        <w:tab/>
      </w:r>
      <w:r w:rsidRPr="00632E2E" w:rsidR="00C601D9">
        <w:rPr>
          <w:noProof/>
          <w:lang w:val="hr-HR"/>
        </w:rPr>
        <w:t>Puni naziv projekta</w:t>
      </w:r>
      <w:r w:rsidR="00C601D9">
        <w:rPr>
          <w:noProof/>
        </w:rPr>
        <w:tab/>
      </w:r>
      <w:r w:rsidR="00C601D9">
        <w:rPr>
          <w:noProof/>
        </w:rPr>
        <w:fldChar w:fldCharType="begin"/>
      </w:r>
      <w:r w:rsidR="00C601D9">
        <w:rPr>
          <w:noProof/>
        </w:rPr>
        <w:instrText xml:space="preserve"> PAGEREF _Toc179182954 \h </w:instrText>
      </w:r>
      <w:r w:rsidR="00C601D9">
        <w:rPr>
          <w:noProof/>
        </w:rPr>
      </w:r>
      <w:r w:rsidR="00C601D9">
        <w:rPr>
          <w:noProof/>
        </w:rPr>
        <w:fldChar w:fldCharType="separate"/>
      </w:r>
      <w:r w:rsidR="006D42F1">
        <w:rPr>
          <w:noProof/>
        </w:rPr>
        <w:t>4</w:t>
      </w:r>
      <w:r w:rsidR="00C601D9">
        <w:rPr>
          <w:noProof/>
        </w:rPr>
        <w:fldChar w:fldCharType="end"/>
      </w:r>
    </w:p>
    <w:p xmlns:wp14="http://schemas.microsoft.com/office/word/2010/wordml" w:rsidR="00C601D9" w:rsidRDefault="00C601D9" w14:paraId="73813614" wp14:textId="77777777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2.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Skraćeni naziv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_Toc179182955 \h </w:instrText>
      </w:r>
      <w:r>
        <w:rPr>
          <w:noProof/>
        </w:rPr>
      </w:r>
      <w:r>
        <w:rPr>
          <w:noProof/>
        </w:rPr>
        <w:fldChar w:fldCharType="separate"/>
      </w:r>
      <w:r w:rsidR="006D42F1"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="00C601D9" w:rsidRDefault="00C601D9" w14:paraId="667AC6A5" wp14:textId="77777777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3.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Opis problema/teme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_Toc179182956 \h </w:instrText>
      </w:r>
      <w:r>
        <w:rPr>
          <w:noProof/>
        </w:rPr>
      </w:r>
      <w:r>
        <w:rPr>
          <w:noProof/>
        </w:rPr>
        <w:fldChar w:fldCharType="separate"/>
      </w:r>
      <w:r w:rsidR="006D42F1"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="00C601D9" w:rsidRDefault="00C601D9" w14:paraId="26590C31" wp14:textId="77777777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4.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Cilj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_Toc179182957 \h </w:instrText>
      </w:r>
      <w:r>
        <w:rPr>
          <w:noProof/>
        </w:rPr>
      </w:r>
      <w:r>
        <w:rPr>
          <w:noProof/>
        </w:rPr>
        <w:fldChar w:fldCharType="separate"/>
      </w:r>
      <w:r w:rsidR="006D42F1"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="00C601D9" w:rsidRDefault="00C601D9" w14:paraId="4B40C6FA" wp14:textId="77777777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5.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Voditelj studentskog 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_Toc179182958 \h </w:instrText>
      </w:r>
      <w:r>
        <w:rPr>
          <w:noProof/>
        </w:rPr>
      </w:r>
      <w:r>
        <w:rPr>
          <w:noProof/>
        </w:rPr>
        <w:fldChar w:fldCharType="separate"/>
      </w:r>
      <w:r w:rsidR="006D42F1"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="00C601D9" w:rsidRDefault="00C601D9" w14:paraId="3F47EA80" wp14:textId="77777777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6.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Rezultat(i)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_Toc179182959 \h </w:instrText>
      </w:r>
      <w:r>
        <w:rPr>
          <w:noProof/>
        </w:rPr>
      </w:r>
      <w:r>
        <w:rPr>
          <w:noProof/>
        </w:rPr>
        <w:fldChar w:fldCharType="separate"/>
      </w:r>
      <w:r w:rsidR="006D42F1"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="00C601D9" w:rsidRDefault="00C601D9" w14:paraId="65FBAAD0" wp14:textId="77777777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7.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Slični projekti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_Toc179182960 \h </w:instrText>
      </w:r>
      <w:r>
        <w:rPr>
          <w:noProof/>
        </w:rPr>
      </w:r>
      <w:r>
        <w:rPr>
          <w:noProof/>
        </w:rPr>
        <w:fldChar w:fldCharType="separate"/>
      </w:r>
      <w:r w:rsidR="006D42F1"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="00C601D9" w:rsidRDefault="00C601D9" w14:paraId="70C250DA" wp14:textId="77777777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8.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Resursi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_Toc179182961 \h </w:instrText>
      </w:r>
      <w:r>
        <w:rPr>
          <w:noProof/>
        </w:rPr>
      </w:r>
      <w:r>
        <w:rPr>
          <w:noProof/>
        </w:rPr>
        <w:fldChar w:fldCharType="separate"/>
      </w:r>
      <w:r w:rsidR="006D42F1"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="00C601D9" w:rsidRDefault="00C601D9" w14:paraId="77C9BAD6" wp14:textId="77777777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9.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Glavni rizici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_Toc179182962 \h </w:instrText>
      </w:r>
      <w:r>
        <w:rPr>
          <w:noProof/>
        </w:rPr>
      </w:r>
      <w:r>
        <w:rPr>
          <w:noProof/>
        </w:rPr>
        <w:fldChar w:fldCharType="separate"/>
      </w:r>
      <w:r w:rsidR="006D42F1">
        <w:rPr>
          <w:noProof/>
        </w:rPr>
        <w:t>5</w:t>
      </w:r>
      <w:r>
        <w:rPr>
          <w:noProof/>
        </w:rPr>
        <w:fldChar w:fldCharType="end"/>
      </w:r>
    </w:p>
    <w:p xmlns:wp14="http://schemas.microsoft.com/office/word/2010/wordml" w:rsidR="00C601D9" w:rsidP="000419A8" w:rsidRDefault="00C601D9" w14:paraId="03C938E3" wp14:textId="77777777">
      <w:pPr>
        <w:pStyle w:val="TOC1"/>
        <w:tabs>
          <w:tab w:val="left" w:pos="426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10.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Smanjivanje rizika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_Toc179182963 \h </w:instrText>
      </w:r>
      <w:r>
        <w:rPr>
          <w:noProof/>
        </w:rPr>
      </w:r>
      <w:r>
        <w:rPr>
          <w:noProof/>
        </w:rPr>
        <w:fldChar w:fldCharType="separate"/>
      </w:r>
      <w:r w:rsidR="006D42F1">
        <w:rPr>
          <w:noProof/>
        </w:rPr>
        <w:t>5</w:t>
      </w:r>
      <w:r>
        <w:rPr>
          <w:noProof/>
        </w:rPr>
        <w:fldChar w:fldCharType="end"/>
      </w:r>
    </w:p>
    <w:p xmlns:wp14="http://schemas.microsoft.com/office/word/2010/wordml" w:rsidR="00C601D9" w:rsidP="000419A8" w:rsidRDefault="00C601D9" w14:paraId="0A1F6E66" wp14:textId="77777777">
      <w:pPr>
        <w:pStyle w:val="TOC1"/>
        <w:tabs>
          <w:tab w:val="left" w:pos="426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11.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Glavne faze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_Toc179182964 \h </w:instrText>
      </w:r>
      <w:r>
        <w:rPr>
          <w:noProof/>
        </w:rPr>
      </w:r>
      <w:r>
        <w:rPr>
          <w:noProof/>
        </w:rPr>
        <w:fldChar w:fldCharType="separate"/>
      </w:r>
      <w:r w:rsidR="006D42F1">
        <w:rPr>
          <w:noProof/>
        </w:rPr>
        <w:t>5</w:t>
      </w:r>
      <w:r>
        <w:rPr>
          <w:noProof/>
        </w:rPr>
        <w:fldChar w:fldCharType="end"/>
      </w:r>
    </w:p>
    <w:p xmlns:wp14="http://schemas.microsoft.com/office/word/2010/wordml" w:rsidR="00C601D9" w:rsidP="000419A8" w:rsidRDefault="00C601D9" w14:paraId="70285C99" wp14:textId="77777777">
      <w:pPr>
        <w:pStyle w:val="TOC1"/>
        <w:tabs>
          <w:tab w:val="left" w:pos="426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12.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 xml:space="preserve">Struktura raspodijeljenog posla (engl. </w:t>
      </w:r>
      <w:r w:rsidRPr="00632E2E">
        <w:rPr>
          <w:i/>
          <w:noProof/>
          <w:lang w:val="hr-HR"/>
        </w:rPr>
        <w:t>Work Breakdown Structure</w:t>
      </w:r>
      <w:r w:rsidRPr="00632E2E">
        <w:rPr>
          <w:noProof/>
          <w:lang w:val="hr-HR"/>
        </w:rPr>
        <w:t xml:space="preserve"> - WBS)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_Toc179182965 \h </w:instrText>
      </w:r>
      <w:r>
        <w:rPr>
          <w:noProof/>
        </w:rPr>
      </w:r>
      <w:r>
        <w:rPr>
          <w:noProof/>
        </w:rPr>
        <w:fldChar w:fldCharType="separate"/>
      </w:r>
      <w:r w:rsidR="006D42F1">
        <w:rPr>
          <w:noProof/>
        </w:rPr>
        <w:t>5</w:t>
      </w:r>
      <w:r>
        <w:rPr>
          <w:noProof/>
        </w:rPr>
        <w:fldChar w:fldCharType="end"/>
      </w:r>
    </w:p>
    <w:p xmlns:wp14="http://schemas.microsoft.com/office/word/2010/wordml" w:rsidR="00C601D9" w:rsidP="000419A8" w:rsidRDefault="00C601D9" w14:paraId="16E1012D" wp14:textId="77777777">
      <w:pPr>
        <w:pStyle w:val="TOC1"/>
        <w:tabs>
          <w:tab w:val="left" w:pos="426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13.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Kontrolne točke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_Toc179182966 \h </w:instrText>
      </w:r>
      <w:r>
        <w:rPr>
          <w:noProof/>
        </w:rPr>
      </w:r>
      <w:r>
        <w:rPr>
          <w:noProof/>
        </w:rPr>
        <w:fldChar w:fldCharType="separate"/>
      </w:r>
      <w:r w:rsidR="006D42F1">
        <w:rPr>
          <w:noProof/>
        </w:rPr>
        <w:t>5</w:t>
      </w:r>
      <w:r>
        <w:rPr>
          <w:noProof/>
        </w:rPr>
        <w:fldChar w:fldCharType="end"/>
      </w:r>
    </w:p>
    <w:p xmlns:wp14="http://schemas.microsoft.com/office/word/2010/wordml" w:rsidR="00C601D9" w:rsidP="000419A8" w:rsidRDefault="00C601D9" w14:paraId="561108B8" wp14:textId="77777777">
      <w:pPr>
        <w:pStyle w:val="TOC1"/>
        <w:tabs>
          <w:tab w:val="left" w:pos="426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14.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Gantogram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_Toc179182967 \h </w:instrText>
      </w:r>
      <w:r>
        <w:rPr>
          <w:noProof/>
        </w:rPr>
      </w:r>
      <w:r>
        <w:rPr>
          <w:noProof/>
        </w:rPr>
        <w:fldChar w:fldCharType="separate"/>
      </w:r>
      <w:r w:rsidR="006D42F1">
        <w:rPr>
          <w:noProof/>
        </w:rPr>
        <w:t>5</w:t>
      </w:r>
      <w:r>
        <w:rPr>
          <w:noProof/>
        </w:rPr>
        <w:fldChar w:fldCharType="end"/>
      </w:r>
    </w:p>
    <w:p xmlns:wp14="http://schemas.microsoft.com/office/word/2010/wordml" w:rsidR="00C601D9" w:rsidP="000419A8" w:rsidRDefault="00C601D9" w14:paraId="23388B41" wp14:textId="77777777">
      <w:pPr>
        <w:pStyle w:val="TOC1"/>
        <w:tabs>
          <w:tab w:val="left" w:pos="426"/>
        </w:tabs>
        <w:rPr>
          <w:noProof/>
          <w:sz w:val="24"/>
          <w:szCs w:val="24"/>
        </w:rPr>
      </w:pPr>
      <w:r w:rsidRPr="00632E2E">
        <w:rPr>
          <w:noProof/>
          <w:lang w:val="hr-HR"/>
        </w:rPr>
        <w:t>15.</w:t>
      </w:r>
      <w:r>
        <w:rPr>
          <w:noProof/>
          <w:sz w:val="24"/>
          <w:szCs w:val="24"/>
        </w:rPr>
        <w:tab/>
      </w:r>
      <w:r w:rsidRPr="00632E2E">
        <w:rPr>
          <w:noProof/>
          <w:lang w:val="hr-HR"/>
        </w:rPr>
        <w:t>Zapisnici sastanaka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_Toc179182968 \h </w:instrText>
      </w:r>
      <w:r>
        <w:rPr>
          <w:noProof/>
        </w:rPr>
      </w:r>
      <w:r>
        <w:rPr>
          <w:noProof/>
        </w:rPr>
        <w:fldChar w:fldCharType="separate"/>
      </w:r>
      <w:r w:rsidR="006D42F1">
        <w:rPr>
          <w:noProof/>
        </w:rPr>
        <w:t>5</w:t>
      </w:r>
      <w:r>
        <w:rPr>
          <w:noProof/>
        </w:rPr>
        <w:fldChar w:fldCharType="end"/>
      </w:r>
    </w:p>
    <w:p xmlns:wp14="http://schemas.microsoft.com/office/word/2010/wordml" w:rsidRPr="006D00C5" w:rsidR="00BB0DA6" w:rsidP="00033D01" w:rsidRDefault="00BB0DA6" w14:paraId="0C339E0E" wp14:textId="77777777">
      <w:pPr>
        <w:pStyle w:val="Title"/>
        <w:rPr>
          <w:lang w:val="hr-HR"/>
        </w:rPr>
      </w:pPr>
      <w:r w:rsidRPr="006D00C5">
        <w:rPr>
          <w:lang w:val="hr-HR"/>
        </w:rPr>
        <w:fldChar w:fldCharType="end"/>
      </w:r>
      <w:r w:rsidRPr="006D00C5">
        <w:rPr>
          <w:lang w:val="hr-HR"/>
        </w:rPr>
        <w:br w:type="page"/>
      </w:r>
      <w:r w:rsidRPr="006D00C5" w:rsidR="006E238A">
        <w:rPr>
          <w:lang w:val="hr-HR"/>
        </w:rPr>
        <w:t xml:space="preserve">Prijedlog </w:t>
      </w:r>
      <w:r w:rsidR="00C74132">
        <w:rPr>
          <w:lang w:val="hr-HR"/>
        </w:rPr>
        <w:t xml:space="preserve">i plan </w:t>
      </w:r>
      <w:r w:rsidRPr="006D00C5" w:rsidR="006E238A">
        <w:rPr>
          <w:lang w:val="hr-HR"/>
        </w:rPr>
        <w:t>projekta</w:t>
      </w:r>
    </w:p>
    <w:p xmlns:wp14="http://schemas.microsoft.com/office/word/2010/wordml" w:rsidRPr="006D00C5" w:rsidR="00EF3BD8" w:rsidP="006D00C5" w:rsidRDefault="00EF3BD8" w14:paraId="5DAB6C7B" wp14:textId="77777777">
      <w:pPr>
        <w:pStyle w:val="InfoBlue"/>
        <w:rPr>
          <w:lang w:val="hr-HR"/>
        </w:rPr>
      </w:pPr>
    </w:p>
    <w:p xmlns:wp14="http://schemas.microsoft.com/office/word/2010/wordml" w:rsidRPr="00DE4D1A" w:rsidR="00DE4D1A" w:rsidP="00DE4D1A" w:rsidRDefault="00DE4D1A" w14:paraId="5A39BBE3" wp14:textId="77777777">
      <w:pPr>
        <w:pStyle w:val="BodyText"/>
        <w:rPr>
          <w:lang w:val="hr-HR"/>
        </w:rPr>
      </w:pPr>
    </w:p>
    <w:p xmlns:wp14="http://schemas.microsoft.com/office/word/2010/wordml" w:rsidRPr="006D00C5" w:rsidR="00BB0DA6" w:rsidP="006D00C5" w:rsidRDefault="00DF3B4B" w14:paraId="1FA6C026" wp14:textId="77777777">
      <w:pPr>
        <w:pStyle w:val="Heading1"/>
        <w:rPr>
          <w:lang w:val="hr-HR"/>
        </w:rPr>
      </w:pPr>
      <w:r w:rsidRPr="783BCDAB">
        <w:rPr>
          <w:lang w:val="hr-HR"/>
        </w:rPr>
        <w:br w:type="page"/>
      </w:r>
      <w:bookmarkStart w:name="_Toc179182954" w:id="0"/>
      <w:r w:rsidRPr="783BCDAB" w:rsidR="006E238A">
        <w:rPr>
          <w:lang w:val="hr-HR"/>
        </w:rPr>
        <w:t>Puni naziv projekta</w:t>
      </w:r>
      <w:bookmarkEnd w:id="0"/>
    </w:p>
    <w:p w:rsidR="64137A4E" w:rsidP="62AD69E2" w:rsidRDefault="64137A4E" w14:paraId="2E359B18" w14:textId="734E6211">
      <w:pPr>
        <w:pStyle w:val="BodyText"/>
        <w:rPr>
          <w:noProof w:val="0"/>
          <w:lang w:val="en-GB"/>
        </w:rPr>
      </w:pPr>
      <w:proofErr w:type="spellStart"/>
      <w:r w:rsidRPr="783BCDAB" w:rsidR="64137A4E">
        <w:rPr>
          <w:noProof w:val="0"/>
          <w:lang w:val="en-GB"/>
        </w:rPr>
        <w:t>Razvoj</w:t>
      </w:r>
      <w:proofErr w:type="spellEnd"/>
      <w:r w:rsidRPr="783BCDAB" w:rsidR="64137A4E">
        <w:rPr>
          <w:noProof w:val="0"/>
          <w:lang w:val="en-GB"/>
        </w:rPr>
        <w:t xml:space="preserve"> </w:t>
      </w:r>
      <w:r w:rsidRPr="783BCDAB" w:rsidR="3D23C8E6">
        <w:rPr>
          <w:noProof w:val="0"/>
          <w:lang w:val="en-GB"/>
        </w:rPr>
        <w:t>web-</w:t>
      </w:r>
      <w:r w:rsidRPr="783BCDAB" w:rsidR="64137A4E">
        <w:rPr>
          <w:noProof w:val="0"/>
          <w:lang w:val="en-GB"/>
        </w:rPr>
        <w:t>s</w:t>
      </w:r>
      <w:r w:rsidRPr="783BCDAB" w:rsidR="29EAF5D5">
        <w:rPr>
          <w:noProof w:val="0"/>
          <w:lang w:val="en-GB"/>
        </w:rPr>
        <w:t>učelj</w:t>
      </w:r>
      <w:r w:rsidRPr="783BCDAB" w:rsidR="0515FE18">
        <w:rPr>
          <w:noProof w:val="0"/>
          <w:lang w:val="en-GB"/>
        </w:rPr>
        <w:t>a</w:t>
      </w:r>
      <w:r w:rsidRPr="783BCDAB" w:rsidR="29EAF5D5">
        <w:rPr>
          <w:noProof w:val="0"/>
          <w:lang w:val="en-GB"/>
        </w:rPr>
        <w:t xml:space="preserve"> za </w:t>
      </w:r>
      <w:proofErr w:type="spellStart"/>
      <w:r w:rsidRPr="783BCDAB" w:rsidR="29EAF5D5">
        <w:rPr>
          <w:noProof w:val="0"/>
          <w:lang w:val="en-GB"/>
        </w:rPr>
        <w:t>eksploratornu</w:t>
      </w:r>
      <w:proofErr w:type="spellEnd"/>
      <w:r w:rsidRPr="783BCDAB" w:rsidR="29EAF5D5">
        <w:rPr>
          <w:noProof w:val="0"/>
          <w:lang w:val="en-GB"/>
        </w:rPr>
        <w:t xml:space="preserve"> </w:t>
      </w:r>
      <w:proofErr w:type="spellStart"/>
      <w:r w:rsidRPr="783BCDAB" w:rsidR="29EAF5D5">
        <w:rPr>
          <w:noProof w:val="0"/>
          <w:lang w:val="en-GB"/>
        </w:rPr>
        <w:t>analizu</w:t>
      </w:r>
      <w:proofErr w:type="spellEnd"/>
      <w:r w:rsidRPr="783BCDAB" w:rsidR="29EAF5D5">
        <w:rPr>
          <w:noProof w:val="0"/>
          <w:lang w:val="en-GB"/>
        </w:rPr>
        <w:t xml:space="preserve"> </w:t>
      </w:r>
      <w:proofErr w:type="spellStart"/>
      <w:r w:rsidRPr="783BCDAB" w:rsidR="29EAF5D5">
        <w:rPr>
          <w:noProof w:val="0"/>
          <w:lang w:val="en-GB"/>
        </w:rPr>
        <w:t>popisa</w:t>
      </w:r>
      <w:proofErr w:type="spellEnd"/>
      <w:r w:rsidRPr="783BCDAB" w:rsidR="29EAF5D5">
        <w:rPr>
          <w:noProof w:val="0"/>
          <w:lang w:val="en-GB"/>
        </w:rPr>
        <w:t xml:space="preserve"> </w:t>
      </w:r>
      <w:proofErr w:type="spellStart"/>
      <w:r w:rsidRPr="783BCDAB" w:rsidR="29EAF5D5">
        <w:rPr>
          <w:noProof w:val="0"/>
          <w:lang w:val="en-GB"/>
        </w:rPr>
        <w:t>stanovništva</w:t>
      </w:r>
      <w:proofErr w:type="spellEnd"/>
      <w:r w:rsidRPr="783BCDAB" w:rsidR="29EAF5D5">
        <w:rPr>
          <w:noProof w:val="0"/>
          <w:lang w:val="en-GB"/>
        </w:rPr>
        <w:t xml:space="preserve"> </w:t>
      </w:r>
      <w:proofErr w:type="spellStart"/>
      <w:r w:rsidRPr="783BCDAB" w:rsidR="29EAF5D5">
        <w:rPr>
          <w:noProof w:val="0"/>
          <w:lang w:val="en-GB"/>
        </w:rPr>
        <w:t>uz</w:t>
      </w:r>
      <w:proofErr w:type="spellEnd"/>
      <w:r w:rsidRPr="783BCDAB" w:rsidR="29EAF5D5">
        <w:rPr>
          <w:noProof w:val="0"/>
          <w:lang w:val="en-GB"/>
        </w:rPr>
        <w:t xml:space="preserve"> </w:t>
      </w:r>
      <w:proofErr w:type="spellStart"/>
      <w:r w:rsidRPr="783BCDAB" w:rsidR="29EAF5D5">
        <w:rPr>
          <w:noProof w:val="0"/>
          <w:lang w:val="en-GB"/>
        </w:rPr>
        <w:t>statične</w:t>
      </w:r>
      <w:proofErr w:type="spellEnd"/>
      <w:r w:rsidRPr="783BCDAB" w:rsidR="29EAF5D5">
        <w:rPr>
          <w:noProof w:val="0"/>
          <w:lang w:val="en-GB"/>
        </w:rPr>
        <w:t xml:space="preserve"> </w:t>
      </w:r>
      <w:proofErr w:type="spellStart"/>
      <w:r w:rsidRPr="783BCDAB" w:rsidR="29EAF5D5">
        <w:rPr>
          <w:noProof w:val="0"/>
          <w:lang w:val="en-GB"/>
        </w:rPr>
        <w:t>vizualizacije</w:t>
      </w:r>
      <w:proofErr w:type="spellEnd"/>
    </w:p>
    <w:p xmlns:wp14="http://schemas.microsoft.com/office/word/2010/wordml" w:rsidRPr="00C601D9" w:rsidR="00C601D9" w:rsidP="00C601D9" w:rsidRDefault="00C601D9" w14:paraId="41C8F396" wp14:textId="77777777">
      <w:pPr>
        <w:pStyle w:val="BodyText"/>
        <w:rPr>
          <w:lang w:val="hr-HR"/>
        </w:rPr>
      </w:pPr>
    </w:p>
    <w:p xmlns:wp14="http://schemas.microsoft.com/office/word/2010/wordml" w:rsidRPr="006D00C5" w:rsidR="00BB0DA6" w:rsidP="006D00C5" w:rsidRDefault="00F96AD6" w14:paraId="71EEE515" wp14:textId="77777777">
      <w:pPr>
        <w:pStyle w:val="Heading1"/>
        <w:rPr>
          <w:lang w:val="hr-HR"/>
        </w:rPr>
      </w:pPr>
      <w:bookmarkStart w:name="_Toc179182955" w:id="1"/>
      <w:r w:rsidRPr="783BCDAB" w:rsidR="00F96AD6">
        <w:rPr>
          <w:lang w:val="hr-HR"/>
        </w:rPr>
        <w:t>Skraćeni naziv projekta</w:t>
      </w:r>
      <w:bookmarkEnd w:id="1"/>
    </w:p>
    <w:p w:rsidR="222B7331" w:rsidP="62AD69E2" w:rsidRDefault="222B7331" w14:paraId="13C9993B" w14:textId="2F9BDF86">
      <w:pPr>
        <w:pStyle w:val="BodyText"/>
        <w:rPr>
          <w:lang w:val="hr-HR"/>
        </w:rPr>
      </w:pPr>
      <w:proofErr w:type="spellStart"/>
      <w:r w:rsidRPr="62AD69E2" w:rsidR="222B7331">
        <w:rPr>
          <w:lang w:val="hr-HR"/>
        </w:rPr>
        <w:t>Crostats</w:t>
      </w:r>
      <w:proofErr w:type="spellEnd"/>
      <w:r w:rsidRPr="62AD69E2" w:rsidR="222B7331">
        <w:rPr>
          <w:lang w:val="hr-HR"/>
        </w:rPr>
        <w:t xml:space="preserve"> - stanovništvo ukratko</w:t>
      </w:r>
    </w:p>
    <w:p xmlns:wp14="http://schemas.microsoft.com/office/word/2010/wordml" w:rsidRPr="00C601D9" w:rsidR="00C601D9" w:rsidP="00C601D9" w:rsidRDefault="00C601D9" w14:paraId="72A3D3EC" wp14:textId="77777777">
      <w:pPr>
        <w:pStyle w:val="BodyText"/>
        <w:rPr>
          <w:lang w:val="hr-HR"/>
        </w:rPr>
      </w:pPr>
    </w:p>
    <w:p xmlns:wp14="http://schemas.microsoft.com/office/word/2010/wordml" w:rsidRPr="006D00C5" w:rsidR="004D0BEF" w:rsidP="006D00C5" w:rsidRDefault="004D0BEF" w14:paraId="61653746" wp14:textId="77777777">
      <w:pPr>
        <w:pStyle w:val="Heading1"/>
        <w:rPr>
          <w:lang w:val="hr-HR"/>
        </w:rPr>
      </w:pPr>
      <w:bookmarkStart w:name="_Toc179182956" w:id="2"/>
      <w:r w:rsidRPr="783BCDAB" w:rsidR="004D0BEF">
        <w:rPr>
          <w:lang w:val="hr-HR"/>
        </w:rPr>
        <w:t>Opis problema/teme projekta</w:t>
      </w:r>
      <w:bookmarkEnd w:id="2"/>
    </w:p>
    <w:p w:rsidR="2F238207" w:rsidP="62AD69E2" w:rsidRDefault="2F238207" w14:paraId="333D733F" w14:textId="4537878A">
      <w:pPr>
        <w:pStyle w:val="BodyText"/>
        <w:rPr>
          <w:lang w:val="hr-HR"/>
        </w:rPr>
      </w:pPr>
      <w:r w:rsidRPr="783BCDAB" w:rsidR="2F238207">
        <w:rPr>
          <w:lang w:val="hr-HR"/>
        </w:rPr>
        <w:t xml:space="preserve">Popis stanovništva s vremena na vrijeme postane aktualna tema </w:t>
      </w:r>
      <w:r w:rsidRPr="783BCDAB" w:rsidR="707E9CD5">
        <w:rPr>
          <w:lang w:val="hr-HR"/>
        </w:rPr>
        <w:t xml:space="preserve">o kojoj se razgovara, no većinom se </w:t>
      </w:r>
      <w:r w:rsidRPr="783BCDAB" w:rsidR="3E22B24A">
        <w:rPr>
          <w:lang w:val="hr-HR"/>
        </w:rPr>
        <w:t xml:space="preserve">govori o apstraktnim brojkama uz pokoji grafikon u večernjim vijestima. </w:t>
      </w:r>
      <w:r w:rsidRPr="783BCDAB" w:rsidR="412DE5CB">
        <w:rPr>
          <w:lang w:val="hr-HR"/>
        </w:rPr>
        <w:t xml:space="preserve">Nakon provedenog istraživanja, nismo pronašli način </w:t>
      </w:r>
      <w:r w:rsidRPr="783BCDAB" w:rsidR="7F7DCD18">
        <w:rPr>
          <w:lang w:val="hr-HR"/>
        </w:rPr>
        <w:t xml:space="preserve">na koji bi prosječna osoba </w:t>
      </w:r>
      <w:r w:rsidRPr="783BCDAB" w:rsidR="75EB080F">
        <w:rPr>
          <w:lang w:val="hr-HR"/>
        </w:rPr>
        <w:t xml:space="preserve">samostalno </w:t>
      </w:r>
      <w:r w:rsidRPr="783BCDAB" w:rsidR="7F7DCD18">
        <w:rPr>
          <w:lang w:val="hr-HR"/>
        </w:rPr>
        <w:t xml:space="preserve">mogla </w:t>
      </w:r>
      <w:r w:rsidRPr="783BCDAB" w:rsidR="5BA4110C">
        <w:rPr>
          <w:lang w:val="hr-HR"/>
        </w:rPr>
        <w:t xml:space="preserve">malo bolje pogledati rezultate bez da uspoređuje brojke iz tablice. </w:t>
      </w:r>
      <w:r w:rsidRPr="783BCDAB" w:rsidR="7BCD6C51">
        <w:rPr>
          <w:lang w:val="hr-HR"/>
        </w:rPr>
        <w:t>Naš je projekt</w:t>
      </w:r>
      <w:r w:rsidRPr="783BCDAB" w:rsidR="1970FAFA">
        <w:rPr>
          <w:lang w:val="hr-HR"/>
        </w:rPr>
        <w:t xml:space="preserve"> u obliku web-sučelja</w:t>
      </w:r>
      <w:r w:rsidRPr="783BCDAB" w:rsidR="7BCD6C51">
        <w:rPr>
          <w:lang w:val="hr-HR"/>
        </w:rPr>
        <w:t xml:space="preserve"> upravo rješenje na taj problem. Intuitivan i jednostavan </w:t>
      </w:r>
      <w:r w:rsidRPr="783BCDAB" w:rsidR="518D19E1">
        <w:rPr>
          <w:lang w:val="hr-HR"/>
        </w:rPr>
        <w:t xml:space="preserve">grafički </w:t>
      </w:r>
      <w:r w:rsidRPr="783BCDAB" w:rsidR="7BCD6C51">
        <w:rPr>
          <w:lang w:val="hr-HR"/>
        </w:rPr>
        <w:t xml:space="preserve">prikaz </w:t>
      </w:r>
      <w:r w:rsidRPr="783BCDAB" w:rsidR="3D288720">
        <w:rPr>
          <w:lang w:val="hr-HR"/>
        </w:rPr>
        <w:t>osnovnih kategorija popisa stanovništva poput broja stanovništva, starosti, nataliteta i mortaliteta</w:t>
      </w:r>
      <w:r w:rsidRPr="783BCDAB" w:rsidR="2597C5BA">
        <w:rPr>
          <w:lang w:val="hr-HR"/>
        </w:rPr>
        <w:t xml:space="preserve"> po županijama koji </w:t>
      </w:r>
      <w:r w:rsidRPr="783BCDAB" w:rsidR="46455321">
        <w:rPr>
          <w:lang w:val="hr-HR"/>
        </w:rPr>
        <w:t xml:space="preserve">uz kartu Republike Hrvatske prikazuje i graf promjene po godinama te </w:t>
      </w:r>
      <w:r w:rsidRPr="783BCDAB" w:rsidR="54434F7E">
        <w:rPr>
          <w:lang w:val="hr-HR"/>
        </w:rPr>
        <w:t>zanimljive činjenice o županijama koje korisnik možda nije znao.</w:t>
      </w:r>
    </w:p>
    <w:p xmlns:wp14="http://schemas.microsoft.com/office/word/2010/wordml" w:rsidRPr="00C601D9" w:rsidR="00C601D9" w:rsidP="00C601D9" w:rsidRDefault="00C601D9" w14:paraId="0D0B940D" wp14:textId="77777777">
      <w:pPr>
        <w:pStyle w:val="BodyText"/>
        <w:rPr>
          <w:lang w:val="hr-HR"/>
        </w:rPr>
      </w:pPr>
    </w:p>
    <w:p xmlns:wp14="http://schemas.microsoft.com/office/word/2010/wordml" w:rsidRPr="006D00C5" w:rsidR="00BB0DA6" w:rsidP="006D00C5" w:rsidRDefault="00F96AD6" w14:paraId="2D7032DE" wp14:textId="77777777">
      <w:pPr>
        <w:pStyle w:val="Heading1"/>
        <w:rPr>
          <w:lang w:val="hr-HR"/>
        </w:rPr>
      </w:pPr>
      <w:bookmarkStart w:name="_Toc179182957" w:id="3"/>
      <w:r w:rsidRPr="783BCDAB" w:rsidR="00F96AD6">
        <w:rPr>
          <w:lang w:val="hr-HR"/>
        </w:rPr>
        <w:t>Cilj projekta</w:t>
      </w:r>
      <w:bookmarkEnd w:id="3"/>
    </w:p>
    <w:p w:rsidR="75F274AD" w:rsidP="62AD69E2" w:rsidRDefault="75F274AD" w14:paraId="32385D5A" w14:textId="0D99532C">
      <w:pPr>
        <w:pStyle w:val="BodyText"/>
        <w:rPr>
          <w:lang w:val="hr-HR"/>
        </w:rPr>
      </w:pPr>
      <w:r w:rsidRPr="783BCDAB" w:rsidR="75F274AD">
        <w:rPr>
          <w:lang w:val="hr-HR"/>
        </w:rPr>
        <w:t>Cilj projekta je izgraditi web-</w:t>
      </w:r>
      <w:r w:rsidRPr="783BCDAB" w:rsidR="5C8445C6">
        <w:rPr>
          <w:lang w:val="hr-HR"/>
        </w:rPr>
        <w:t>sučelje za analizu popisa stanovništva.</w:t>
      </w:r>
      <w:r w:rsidRPr="783BCDAB" w:rsidR="70E8D887">
        <w:rPr>
          <w:lang w:val="hr-HR"/>
        </w:rPr>
        <w:t xml:space="preserve"> Aplikacija je namijenjena osobama svih dobnih skupina te shodno tome cilj je učiniti ju što jednostavnijom za korištenje. </w:t>
      </w:r>
      <w:r w:rsidRPr="783BCDAB" w:rsidR="71EA0C6D">
        <w:rPr>
          <w:lang w:val="hr-HR"/>
        </w:rPr>
        <w:t xml:space="preserve">Uz to, cilj projekta je steći iskustvo rada u timu i naviku </w:t>
      </w:r>
      <w:r w:rsidRPr="783BCDAB" w:rsidR="72E5D71D">
        <w:rPr>
          <w:lang w:val="hr-HR"/>
        </w:rPr>
        <w:t>ispunjavanja</w:t>
      </w:r>
      <w:r w:rsidRPr="783BCDAB" w:rsidR="71EA0C6D">
        <w:rPr>
          <w:lang w:val="hr-HR"/>
        </w:rPr>
        <w:t xml:space="preserve"> rokova</w:t>
      </w:r>
      <w:r w:rsidRPr="783BCDAB" w:rsidR="7FE808CA">
        <w:rPr>
          <w:lang w:val="hr-HR"/>
        </w:rPr>
        <w:t xml:space="preserve">. Predviđeno trajanje projekta od </w:t>
      </w:r>
      <w:r w:rsidRPr="783BCDAB" w:rsidR="6274E322">
        <w:rPr>
          <w:lang w:val="hr-HR"/>
        </w:rPr>
        <w:t>uvodnog sastanka do predaje rješenja iznosi oko dva mjeseca.</w:t>
      </w:r>
    </w:p>
    <w:p xmlns:wp14="http://schemas.microsoft.com/office/word/2010/wordml" w:rsidRPr="00C601D9" w:rsidR="00C601D9" w:rsidP="00C601D9" w:rsidRDefault="00C601D9" w14:paraId="0E27B00A" wp14:textId="77777777">
      <w:pPr>
        <w:pStyle w:val="BodyText"/>
        <w:rPr>
          <w:lang w:val="hr-HR"/>
        </w:rPr>
      </w:pPr>
    </w:p>
    <w:p xmlns:wp14="http://schemas.microsoft.com/office/word/2010/wordml" w:rsidRPr="006D00C5" w:rsidR="00A722D2" w:rsidP="006D00C5" w:rsidRDefault="00FC64FB" w14:paraId="49D8F028" wp14:textId="77777777">
      <w:pPr>
        <w:pStyle w:val="Heading1"/>
        <w:rPr>
          <w:lang w:val="hr-HR"/>
        </w:rPr>
      </w:pPr>
      <w:bookmarkStart w:name="_Toc179182958" w:id="4"/>
      <w:r>
        <w:rPr>
          <w:lang w:val="hr-HR"/>
        </w:rPr>
        <w:t>Voditelj studentskog tima</w:t>
      </w:r>
      <w:bookmarkEnd w:id="4"/>
    </w:p>
    <w:p xmlns:wp14="http://schemas.microsoft.com/office/word/2010/wordml" w:rsidR="00A722D2" w:rsidP="783BCDAB" w:rsidRDefault="00A722D2" w14:paraId="7FE8163E" wp14:textId="0A5B7BFE">
      <w:pPr>
        <w:pStyle w:val="InfoBlue"/>
        <w:rPr>
          <w:i w:val="0"/>
          <w:iCs w:val="0"/>
          <w:color w:val="auto"/>
          <w:lang w:val="hr-HR"/>
        </w:rPr>
      </w:pPr>
      <w:r w:rsidRPr="783BCDAB" w:rsidR="15CD1935">
        <w:rPr>
          <w:i w:val="0"/>
          <w:iCs w:val="0"/>
          <w:color w:val="auto"/>
          <w:lang w:val="hr-HR"/>
        </w:rPr>
        <w:t>Vlado Perkovi</w:t>
      </w:r>
      <w:r w:rsidRPr="783BCDAB" w:rsidR="0326C5ED">
        <w:rPr>
          <w:i w:val="0"/>
          <w:iCs w:val="0"/>
          <w:color w:val="auto"/>
          <w:lang w:val="hr-HR"/>
        </w:rPr>
        <w:t>ć</w:t>
      </w:r>
    </w:p>
    <w:p xmlns:wp14="http://schemas.microsoft.com/office/word/2010/wordml" w:rsidRPr="00C601D9" w:rsidR="00C601D9" w:rsidP="00C601D9" w:rsidRDefault="00C601D9" w14:paraId="60061E4C" wp14:textId="77777777">
      <w:pPr>
        <w:pStyle w:val="BodyText"/>
        <w:rPr>
          <w:lang w:val="hr-HR"/>
        </w:rPr>
      </w:pPr>
    </w:p>
    <w:p xmlns:wp14="http://schemas.microsoft.com/office/word/2010/wordml" w:rsidRPr="006D00C5" w:rsidR="00A722D2" w:rsidP="006D00C5" w:rsidRDefault="00A722D2" w14:paraId="031A14FB" wp14:textId="77777777">
      <w:pPr>
        <w:pStyle w:val="Heading1"/>
        <w:rPr>
          <w:lang w:val="hr-HR"/>
        </w:rPr>
      </w:pPr>
      <w:r w:rsidRPr="006D00C5">
        <w:rPr>
          <w:lang w:val="hr-HR"/>
        </w:rPr>
        <w:tab/>
      </w:r>
      <w:bookmarkStart w:name="_Toc179182959" w:id="5"/>
      <w:r w:rsidRPr="006D00C5" w:rsidR="00A722D2">
        <w:rPr>
          <w:lang w:val="hr-HR"/>
        </w:rPr>
        <w:t>Rezultat(i)</w:t>
      </w:r>
      <w:bookmarkEnd w:id="5"/>
    </w:p>
    <w:p w:rsidR="0411AEC5" w:rsidP="62AD69E2" w:rsidRDefault="0411AEC5" w14:paraId="04D641DB" w14:textId="1DDFFEDF">
      <w:pPr>
        <w:pStyle w:val="BodyText"/>
        <w:rPr>
          <w:lang w:val="hr-HR"/>
        </w:rPr>
      </w:pPr>
      <w:r w:rsidRPr="62AD69E2" w:rsidR="0411AEC5">
        <w:rPr>
          <w:lang w:val="hr-HR"/>
        </w:rPr>
        <w:t>Funkcionalna web-stranica</w:t>
      </w:r>
      <w:r w:rsidRPr="62AD69E2" w:rsidR="61F0B100">
        <w:rPr>
          <w:lang w:val="hr-HR"/>
        </w:rPr>
        <w:t xml:space="preserve"> s grafičkim sučeljem</w:t>
      </w:r>
      <w:r w:rsidRPr="62AD69E2" w:rsidR="0411AEC5">
        <w:rPr>
          <w:lang w:val="hr-HR"/>
        </w:rPr>
        <w:t>, tehnička dokumentacija i projektna dokumentacija.</w:t>
      </w:r>
    </w:p>
    <w:p xmlns:wp14="http://schemas.microsoft.com/office/word/2010/wordml" w:rsidRPr="00C601D9" w:rsidR="00C601D9" w:rsidP="00C601D9" w:rsidRDefault="00C601D9" w14:paraId="44EAFD9C" wp14:textId="77777777">
      <w:pPr>
        <w:pStyle w:val="BodyText"/>
        <w:rPr>
          <w:lang w:val="hr-HR"/>
        </w:rPr>
      </w:pPr>
    </w:p>
    <w:p xmlns:wp14="http://schemas.microsoft.com/office/word/2010/wordml" w:rsidRPr="006D00C5" w:rsidR="000A6603" w:rsidP="000A6603" w:rsidRDefault="000A6603" w14:paraId="71633F3C" wp14:textId="77777777">
      <w:pPr>
        <w:pStyle w:val="Heading1"/>
        <w:rPr>
          <w:lang w:val="hr-HR"/>
        </w:rPr>
      </w:pPr>
      <w:bookmarkStart w:name="_Toc100054240" w:id="6"/>
      <w:bookmarkStart w:name="_Toc179182960" w:id="7"/>
      <w:r w:rsidRPr="783BCDAB" w:rsidR="000A6603">
        <w:rPr>
          <w:lang w:val="hr-HR"/>
        </w:rPr>
        <w:t>Slični projekti</w:t>
      </w:r>
      <w:bookmarkEnd w:id="7"/>
    </w:p>
    <w:p w:rsidR="62AD69E2" w:rsidP="62AD69E2" w:rsidRDefault="62AD69E2" w14:paraId="6A84EBED" w14:textId="16304D38">
      <w:pPr>
        <w:pStyle w:val="BodyText"/>
        <w:rPr>
          <w:lang w:val="hr-HR"/>
        </w:rPr>
      </w:pPr>
      <w:r w:rsidRPr="783BCDAB" w:rsidR="6568F190">
        <w:rPr>
          <w:lang w:val="hr-HR"/>
        </w:rPr>
        <w:t xml:space="preserve">Eurostat </w:t>
      </w:r>
      <w:proofErr w:type="spellStart"/>
      <w:r w:rsidRPr="783BCDAB" w:rsidR="6568F190">
        <w:rPr>
          <w:lang w:val="hr-HR"/>
        </w:rPr>
        <w:t>regional</w:t>
      </w:r>
      <w:proofErr w:type="spellEnd"/>
      <w:r w:rsidRPr="783BCDAB" w:rsidR="6568F190">
        <w:rPr>
          <w:lang w:val="hr-HR"/>
        </w:rPr>
        <w:t xml:space="preserve"> </w:t>
      </w:r>
      <w:proofErr w:type="spellStart"/>
      <w:r w:rsidRPr="783BCDAB" w:rsidR="6568F190">
        <w:rPr>
          <w:lang w:val="hr-HR"/>
        </w:rPr>
        <w:t>yearbook</w:t>
      </w:r>
      <w:proofErr w:type="spellEnd"/>
      <w:r w:rsidRPr="783BCDAB" w:rsidR="6568F190">
        <w:rPr>
          <w:lang w:val="hr-HR"/>
        </w:rPr>
        <w:t xml:space="preserve"> primjer je web-sučelja koje je dostupno svima </w:t>
      </w:r>
      <w:r w:rsidRPr="783BCDAB" w:rsidR="17C4DC1C">
        <w:rPr>
          <w:lang w:val="hr-HR"/>
        </w:rPr>
        <w:t>na kojem</w:t>
      </w:r>
      <w:r w:rsidRPr="783BCDAB" w:rsidR="6568F190">
        <w:rPr>
          <w:lang w:val="hr-HR"/>
        </w:rPr>
        <w:t xml:space="preserve"> je </w:t>
      </w:r>
      <w:r w:rsidRPr="783BCDAB" w:rsidR="22744221">
        <w:rPr>
          <w:lang w:val="hr-HR"/>
        </w:rPr>
        <w:t xml:space="preserve">grafički </w:t>
      </w:r>
      <w:r w:rsidRPr="783BCDAB" w:rsidR="6568F190">
        <w:rPr>
          <w:lang w:val="hr-HR"/>
        </w:rPr>
        <w:t>prikazana ci</w:t>
      </w:r>
      <w:r w:rsidRPr="783BCDAB" w:rsidR="51045ECF">
        <w:rPr>
          <w:lang w:val="hr-HR"/>
        </w:rPr>
        <w:t xml:space="preserve">jela Europa </w:t>
      </w:r>
      <w:r w:rsidRPr="783BCDAB" w:rsidR="42385BC1">
        <w:rPr>
          <w:lang w:val="hr-HR"/>
        </w:rPr>
        <w:t xml:space="preserve">s podacima kao medijan starosti po županijama i predikcijama za 2050. godinu. Naš se projekt razlikuje tako </w:t>
      </w:r>
      <w:r w:rsidRPr="783BCDAB" w:rsidR="517F9CAA">
        <w:rPr>
          <w:lang w:val="hr-HR"/>
        </w:rPr>
        <w:t>što će prikazivati samo Hrvatsku te će imati više kategorija informacija za prikazati.</w:t>
      </w:r>
    </w:p>
    <w:p xmlns:wp14="http://schemas.microsoft.com/office/word/2010/wordml" w:rsidRPr="00C601D9" w:rsidR="00C601D9" w:rsidP="00C601D9" w:rsidRDefault="00C601D9" w14:paraId="4B94D5A5" wp14:textId="77777777">
      <w:pPr>
        <w:pStyle w:val="BodyText"/>
        <w:rPr>
          <w:lang w:val="hr-HR"/>
        </w:rPr>
      </w:pPr>
    </w:p>
    <w:p xmlns:wp14="http://schemas.microsoft.com/office/word/2010/wordml" w:rsidRPr="006D00C5" w:rsidR="00C74132" w:rsidP="00C74132" w:rsidRDefault="00C74132" w14:paraId="64A6C7AE" wp14:textId="77777777">
      <w:pPr>
        <w:pStyle w:val="Heading1"/>
        <w:rPr>
          <w:lang w:val="hr-HR"/>
        </w:rPr>
      </w:pPr>
      <w:bookmarkStart w:name="_Toc179182961" w:id="8"/>
      <w:r w:rsidRPr="783BCDAB" w:rsidR="00C74132">
        <w:rPr>
          <w:lang w:val="hr-HR"/>
        </w:rPr>
        <w:t>Resursi</w:t>
      </w:r>
      <w:bookmarkEnd w:id="6"/>
      <w:bookmarkEnd w:id="8"/>
    </w:p>
    <w:p xmlns:wp14="http://schemas.microsoft.com/office/word/2010/wordml" w:rsidRPr="00A765B2" w:rsidR="00C74132" w:rsidP="00C74132" w:rsidRDefault="00C74132" w14:paraId="6F12BA14" wp14:textId="77777777">
      <w:pPr>
        <w:pStyle w:val="BodyText"/>
        <w:rPr>
          <w:b/>
          <w:lang w:val="hr-HR"/>
        </w:rPr>
      </w:pPr>
      <w:r w:rsidRPr="00A765B2">
        <w:rPr>
          <w:b/>
          <w:lang w:val="hr-HR"/>
        </w:rPr>
        <w:t xml:space="preserve">Tablica </w:t>
      </w:r>
      <w:r>
        <w:rPr>
          <w:b/>
          <w:lang w:val="hr-HR"/>
        </w:rPr>
        <w:t>ljudskih resursa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259"/>
        <w:gridCol w:w="1259"/>
        <w:gridCol w:w="1259"/>
        <w:gridCol w:w="4682"/>
      </w:tblGrid>
      <w:tr xmlns:wp14="http://schemas.microsoft.com/office/word/2010/wordml" w:rsidR="00154FCD" w:rsidTr="783BCDAB" w14:paraId="51CCC161" wp14:textId="77777777">
        <w:trPr/>
        <w:tc>
          <w:tcPr>
            <w:tcW w:w="1259" w:type="dxa"/>
            <w:tcMar/>
            <w:vAlign w:val="center"/>
          </w:tcPr>
          <w:p w:rsidRPr="000D2858" w:rsidR="00154FCD" w:rsidP="00C74132" w:rsidRDefault="00154FCD" w14:paraId="7E61809C" wp14:textId="77777777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0D2858">
              <w:rPr>
                <w:b/>
                <w:lang w:val="hr-HR"/>
              </w:rPr>
              <w:t>Ime i prezime</w:t>
            </w:r>
          </w:p>
        </w:tc>
        <w:tc>
          <w:tcPr>
            <w:tcW w:w="1259" w:type="dxa"/>
            <w:tcMar/>
            <w:vAlign w:val="center"/>
          </w:tcPr>
          <w:p w:rsidRPr="000D2858" w:rsidR="00154FCD" w:rsidP="00C74132" w:rsidRDefault="00154FCD" w14:paraId="2F81C0C4" wp14:textId="77777777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0D2858">
              <w:rPr>
                <w:b/>
                <w:lang w:val="hr-HR"/>
              </w:rPr>
              <w:t>E-mail adresa</w:t>
            </w:r>
          </w:p>
        </w:tc>
        <w:tc>
          <w:tcPr>
            <w:tcW w:w="1259" w:type="dxa"/>
            <w:tcMar/>
            <w:vAlign w:val="center"/>
          </w:tcPr>
          <w:p w:rsidRPr="000D2858" w:rsidR="00154FCD" w:rsidP="00C74132" w:rsidRDefault="00154FCD" w14:paraId="578C4828" wp14:textId="77777777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0D2858">
              <w:rPr>
                <w:b/>
                <w:lang w:val="hr-HR"/>
              </w:rPr>
              <w:t>GSM broj</w:t>
            </w:r>
          </w:p>
        </w:tc>
        <w:tc>
          <w:tcPr>
            <w:tcW w:w="4682" w:type="dxa"/>
            <w:tcMar/>
            <w:vAlign w:val="center"/>
          </w:tcPr>
          <w:p w:rsidRPr="000D2858" w:rsidR="00154FCD" w:rsidP="00C74132" w:rsidRDefault="00154FCD" w14:paraId="17C9AA72" wp14:textId="77777777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0D2858">
              <w:rPr>
                <w:b/>
                <w:lang w:val="hr-HR"/>
              </w:rPr>
              <w:t>Napomene</w:t>
            </w:r>
          </w:p>
        </w:tc>
      </w:tr>
      <w:tr xmlns:wp14="http://schemas.microsoft.com/office/word/2010/wordml" w:rsidR="00154FCD" w:rsidTr="783BCDAB" w14:paraId="3DEEC669" wp14:textId="77777777">
        <w:trPr/>
        <w:tc>
          <w:tcPr>
            <w:tcW w:w="1259" w:type="dxa"/>
            <w:tcMar/>
            <w:vAlign w:val="center"/>
          </w:tcPr>
          <w:p w:rsidR="00154FCD" w:rsidP="00C74132" w:rsidRDefault="00154FCD" w14:paraId="3656B9AB" wp14:textId="3DFF7BAB">
            <w:pPr>
              <w:pStyle w:val="BodyText"/>
              <w:ind w:left="0"/>
              <w:jc w:val="center"/>
              <w:rPr>
                <w:lang w:val="hr-HR"/>
              </w:rPr>
            </w:pPr>
            <w:proofErr w:type="spellStart"/>
            <w:r w:rsidRPr="62AD69E2" w:rsidR="047F9FC7">
              <w:rPr>
                <w:lang w:val="hr-HR"/>
              </w:rPr>
              <w:t>Fran</w:t>
            </w:r>
            <w:proofErr w:type="spellEnd"/>
            <w:r w:rsidRPr="62AD69E2" w:rsidR="047F9FC7">
              <w:rPr>
                <w:lang w:val="hr-HR"/>
              </w:rPr>
              <w:t xml:space="preserve"> Belac</w:t>
            </w:r>
          </w:p>
        </w:tc>
        <w:tc>
          <w:tcPr>
            <w:tcW w:w="1259" w:type="dxa"/>
            <w:tcMar/>
            <w:vAlign w:val="center"/>
          </w:tcPr>
          <w:p w:rsidR="00154FCD" w:rsidP="00C74132" w:rsidRDefault="00154FCD" w14:paraId="45FB0818" wp14:textId="15B5C925">
            <w:pPr>
              <w:pStyle w:val="BodyText"/>
              <w:ind w:left="0"/>
              <w:jc w:val="center"/>
              <w:rPr>
                <w:lang w:val="hr-HR"/>
              </w:rPr>
            </w:pPr>
            <w:r w:rsidRPr="62AD69E2" w:rsidR="047F9FC7">
              <w:rPr>
                <w:lang w:val="hr-HR"/>
              </w:rPr>
              <w:t>fran.belac@fer.hr</w:t>
            </w:r>
          </w:p>
        </w:tc>
        <w:tc>
          <w:tcPr>
            <w:tcW w:w="1259" w:type="dxa"/>
            <w:tcMar/>
            <w:vAlign w:val="center"/>
          </w:tcPr>
          <w:p w:rsidR="00154FCD" w:rsidP="00C74132" w:rsidRDefault="00154FCD" w14:paraId="049F31CB" wp14:textId="77777777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4682" w:type="dxa"/>
            <w:tcMar/>
            <w:vAlign w:val="center"/>
          </w:tcPr>
          <w:p w:rsidR="00154FCD" w:rsidP="00C74132" w:rsidRDefault="00154FCD" w14:paraId="53128261" wp14:textId="77777777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</w:tr>
      <w:tr xmlns:wp14="http://schemas.microsoft.com/office/word/2010/wordml" w:rsidR="00154FCD" w:rsidTr="783BCDAB" w14:paraId="62486C05" wp14:textId="77777777">
        <w:trPr/>
        <w:tc>
          <w:tcPr>
            <w:tcW w:w="1259" w:type="dxa"/>
            <w:tcMar/>
            <w:vAlign w:val="center"/>
          </w:tcPr>
          <w:p w:rsidR="00154FCD" w:rsidP="00C74132" w:rsidRDefault="00154FCD" w14:paraId="4101652C" wp14:textId="6787F4A0">
            <w:pPr>
              <w:pStyle w:val="BodyText"/>
              <w:ind w:left="0"/>
              <w:jc w:val="center"/>
              <w:rPr>
                <w:lang w:val="hr-HR"/>
              </w:rPr>
            </w:pPr>
            <w:r w:rsidRPr="62AD69E2" w:rsidR="047F9FC7">
              <w:rPr>
                <w:lang w:val="hr-HR"/>
              </w:rPr>
              <w:t>Karlo Boroš</w:t>
            </w:r>
          </w:p>
        </w:tc>
        <w:tc>
          <w:tcPr>
            <w:tcW w:w="1259" w:type="dxa"/>
            <w:tcMar/>
            <w:vAlign w:val="center"/>
          </w:tcPr>
          <w:p w:rsidR="00154FCD" w:rsidP="00C74132" w:rsidRDefault="00154FCD" w14:paraId="4B99056E" wp14:textId="664533CA">
            <w:pPr>
              <w:pStyle w:val="BodyText"/>
              <w:ind w:left="0"/>
              <w:jc w:val="center"/>
              <w:rPr>
                <w:lang w:val="hr-HR"/>
              </w:rPr>
            </w:pPr>
            <w:r w:rsidRPr="62AD69E2" w:rsidR="047F9FC7">
              <w:rPr>
                <w:lang w:val="hr-HR"/>
              </w:rPr>
              <w:t>karlo.boros@fer.hr</w:t>
            </w:r>
          </w:p>
        </w:tc>
        <w:tc>
          <w:tcPr>
            <w:tcW w:w="1259" w:type="dxa"/>
            <w:tcMar/>
            <w:vAlign w:val="center"/>
          </w:tcPr>
          <w:p w:rsidR="00154FCD" w:rsidP="00C74132" w:rsidRDefault="00154FCD" w14:paraId="1299C43A" wp14:textId="77777777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4682" w:type="dxa"/>
            <w:tcMar/>
            <w:vAlign w:val="center"/>
          </w:tcPr>
          <w:p w:rsidR="00154FCD" w:rsidP="00C74132" w:rsidRDefault="00154FCD" w14:paraId="4DDBEF00" wp14:textId="77777777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</w:tr>
      <w:tr xmlns:wp14="http://schemas.microsoft.com/office/word/2010/wordml" w:rsidR="00154FCD" w:rsidTr="783BCDAB" w14:paraId="3461D779" wp14:textId="77777777">
        <w:trPr/>
        <w:tc>
          <w:tcPr>
            <w:tcW w:w="1259" w:type="dxa"/>
            <w:tcMar/>
            <w:vAlign w:val="center"/>
          </w:tcPr>
          <w:p w:rsidR="00154FCD" w:rsidP="00C74132" w:rsidRDefault="00154FCD" w14:paraId="3CF2D8B6" wp14:textId="1053742E">
            <w:pPr>
              <w:pStyle w:val="BodyText"/>
              <w:ind w:left="0"/>
              <w:jc w:val="center"/>
              <w:rPr>
                <w:lang w:val="hr-HR"/>
              </w:rPr>
            </w:pPr>
            <w:r w:rsidRPr="62AD69E2" w:rsidR="047F9FC7">
              <w:rPr>
                <w:lang w:val="hr-HR"/>
              </w:rPr>
              <w:t>Maksim Kos</w:t>
            </w:r>
          </w:p>
        </w:tc>
        <w:tc>
          <w:tcPr>
            <w:tcW w:w="1259" w:type="dxa"/>
            <w:tcMar/>
            <w:vAlign w:val="center"/>
          </w:tcPr>
          <w:p w:rsidR="00154FCD" w:rsidP="00C74132" w:rsidRDefault="00154FCD" w14:paraId="0FB78278" wp14:textId="4ADCC566">
            <w:pPr>
              <w:pStyle w:val="BodyText"/>
              <w:ind w:left="0"/>
              <w:jc w:val="center"/>
              <w:rPr>
                <w:lang w:val="hr-HR"/>
              </w:rPr>
            </w:pPr>
            <w:r w:rsidRPr="62AD69E2" w:rsidR="047F9FC7">
              <w:rPr>
                <w:lang w:val="hr-HR"/>
              </w:rPr>
              <w:t>maksim.kos@fer.hr</w:t>
            </w:r>
          </w:p>
        </w:tc>
        <w:tc>
          <w:tcPr>
            <w:tcW w:w="1259" w:type="dxa"/>
            <w:tcMar/>
            <w:vAlign w:val="center"/>
          </w:tcPr>
          <w:p w:rsidR="00154FCD" w:rsidP="00C74132" w:rsidRDefault="00154FCD" w14:paraId="1FC39945" wp14:textId="77777777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4682" w:type="dxa"/>
            <w:tcMar/>
            <w:vAlign w:val="center"/>
          </w:tcPr>
          <w:p w:rsidR="00154FCD" w:rsidP="00C74132" w:rsidRDefault="00154FCD" w14:paraId="0562CB0E" wp14:textId="77777777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</w:tr>
      <w:tr xmlns:wp14="http://schemas.microsoft.com/office/word/2010/wordml" w:rsidR="00154FCD" w:rsidTr="783BCDAB" w14:paraId="34CE0A41" wp14:textId="77777777">
        <w:trPr/>
        <w:tc>
          <w:tcPr>
            <w:tcW w:w="1259" w:type="dxa"/>
            <w:tcMar/>
            <w:vAlign w:val="center"/>
          </w:tcPr>
          <w:p w:rsidR="00154FCD" w:rsidP="00C74132" w:rsidRDefault="00154FCD" w14:paraId="62EBF3C5" wp14:textId="7AEF8937">
            <w:pPr>
              <w:pStyle w:val="BodyText"/>
              <w:ind w:left="0"/>
              <w:jc w:val="center"/>
              <w:rPr>
                <w:lang w:val="hr-HR"/>
              </w:rPr>
            </w:pPr>
            <w:r w:rsidRPr="62AD69E2" w:rsidR="047F9FC7">
              <w:rPr>
                <w:lang w:val="hr-HR"/>
              </w:rPr>
              <w:t>Vlado Perković</w:t>
            </w:r>
          </w:p>
        </w:tc>
        <w:tc>
          <w:tcPr>
            <w:tcW w:w="1259" w:type="dxa"/>
            <w:tcMar/>
            <w:vAlign w:val="center"/>
          </w:tcPr>
          <w:p w:rsidR="00154FCD" w:rsidP="00C74132" w:rsidRDefault="00154FCD" w14:paraId="6D98A12B" wp14:textId="3CBFA2A0">
            <w:pPr>
              <w:pStyle w:val="BodyText"/>
              <w:ind w:left="0"/>
              <w:jc w:val="center"/>
              <w:rPr>
                <w:lang w:val="hr-HR"/>
              </w:rPr>
            </w:pPr>
            <w:r w:rsidRPr="62AD69E2" w:rsidR="047F9FC7">
              <w:rPr>
                <w:lang w:val="hr-HR"/>
              </w:rPr>
              <w:t>vlado.perkovic@fer.hr</w:t>
            </w:r>
          </w:p>
        </w:tc>
        <w:tc>
          <w:tcPr>
            <w:tcW w:w="1259" w:type="dxa"/>
            <w:tcMar/>
            <w:vAlign w:val="center"/>
          </w:tcPr>
          <w:p w:rsidR="00154FCD" w:rsidP="00C74132" w:rsidRDefault="00154FCD" w14:paraId="2946DB82" wp14:textId="77777777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4682" w:type="dxa"/>
            <w:tcMar/>
            <w:vAlign w:val="center"/>
          </w:tcPr>
          <w:p w:rsidR="00154FCD" w:rsidP="00C74132" w:rsidRDefault="00154FCD" w14:paraId="5997CC1D" wp14:textId="77777777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</w:tr>
    </w:tbl>
    <w:p w:rsidR="783BCDAB" w:rsidRDefault="783BCDAB" w14:paraId="552C4047" w14:textId="123C8A71"/>
    <w:p w:rsidR="783BCDAB" w:rsidRDefault="783BCDAB" w14:paraId="7F13F5D9" w14:textId="3E1DCC72"/>
    <w:p xmlns:wp14="http://schemas.microsoft.com/office/word/2010/wordml" w:rsidRPr="006D00C5" w:rsidR="00A722D2" w:rsidP="006D00C5" w:rsidRDefault="00A722D2" w14:paraId="6C15FC2F" wp14:textId="77777777">
      <w:pPr>
        <w:pStyle w:val="Heading1"/>
        <w:rPr>
          <w:lang w:val="hr-HR"/>
        </w:rPr>
      </w:pPr>
      <w:bookmarkStart w:name="_Toc179182962" w:id="9"/>
      <w:r w:rsidRPr="783BCDAB" w:rsidR="00A722D2">
        <w:rPr>
          <w:lang w:val="hr-HR"/>
        </w:rPr>
        <w:t>Glavni rizici</w:t>
      </w:r>
      <w:bookmarkEnd w:id="9"/>
    </w:p>
    <w:p w:rsidR="5AD5C1EA" w:rsidP="62AD69E2" w:rsidRDefault="5AD5C1EA" w14:paraId="2B0AECDF" w14:textId="0B324FF9">
      <w:pPr>
        <w:pStyle w:val="BodyText"/>
        <w:rPr>
          <w:lang w:val="hr-HR"/>
        </w:rPr>
      </w:pPr>
      <w:r w:rsidRPr="62AD69E2" w:rsidR="5AD5C1EA">
        <w:rPr>
          <w:lang w:val="hr-HR"/>
        </w:rPr>
        <w:t xml:space="preserve">Kao i kod svakog projekta, loše vođenje i nezainteresiranost glavni su rizici </w:t>
      </w:r>
      <w:r w:rsidRPr="62AD69E2" w:rsidR="1C30DCB9">
        <w:rPr>
          <w:lang w:val="hr-HR"/>
        </w:rPr>
        <w:t>te bez dobrog plana ne smije se ni započinjati. Što se tiče tehničkog aspekta, projekt se radi u novoj teh</w:t>
      </w:r>
      <w:r w:rsidRPr="62AD69E2" w:rsidR="5D8BF787">
        <w:rPr>
          <w:lang w:val="hr-HR"/>
        </w:rPr>
        <w:t>nologiji koju ne poznajemo od prije što predstavlja</w:t>
      </w:r>
      <w:r w:rsidRPr="62AD69E2" w:rsidR="595E94FC">
        <w:rPr>
          <w:lang w:val="hr-HR"/>
        </w:rPr>
        <w:t xml:space="preserve"> rizik za ostvarivanje projekta</w:t>
      </w:r>
      <w:r w:rsidRPr="62AD69E2" w:rsidR="5D8BF787">
        <w:rPr>
          <w:lang w:val="hr-HR"/>
        </w:rPr>
        <w:t>.</w:t>
      </w:r>
      <w:r w:rsidRPr="62AD69E2" w:rsidR="6B89F3E4">
        <w:rPr>
          <w:lang w:val="hr-HR"/>
        </w:rPr>
        <w:t xml:space="preserve"> </w:t>
      </w:r>
      <w:r w:rsidRPr="62AD69E2" w:rsidR="5D8BF787">
        <w:rPr>
          <w:lang w:val="hr-HR"/>
        </w:rPr>
        <w:t xml:space="preserve"> </w:t>
      </w:r>
    </w:p>
    <w:p xmlns:wp14="http://schemas.microsoft.com/office/word/2010/wordml" w:rsidRPr="00C601D9" w:rsidR="00C601D9" w:rsidP="00C601D9" w:rsidRDefault="00C601D9" w14:paraId="5043CB0F" wp14:textId="77777777">
      <w:pPr>
        <w:pStyle w:val="BodyText"/>
        <w:rPr>
          <w:lang w:val="hr-HR"/>
        </w:rPr>
      </w:pPr>
    </w:p>
    <w:p xmlns:wp14="http://schemas.microsoft.com/office/word/2010/wordml" w:rsidRPr="006D00C5" w:rsidR="00A722D2" w:rsidP="006D00C5" w:rsidRDefault="00A722D2" w14:paraId="096DD49A" wp14:textId="77777777">
      <w:pPr>
        <w:pStyle w:val="Heading1"/>
        <w:rPr>
          <w:lang w:val="hr-HR"/>
        </w:rPr>
      </w:pPr>
      <w:bookmarkStart w:name="_Toc179182963" w:id="10"/>
      <w:r w:rsidRPr="783BCDAB" w:rsidR="00A722D2">
        <w:rPr>
          <w:lang w:val="hr-HR"/>
        </w:rPr>
        <w:t>Smanjivanje rizika</w:t>
      </w:r>
      <w:bookmarkEnd w:id="10"/>
    </w:p>
    <w:p w:rsidR="556AEAA9" w:rsidP="62AD69E2" w:rsidRDefault="556AEAA9" w14:paraId="0191B7DB" w14:textId="1473A8C5">
      <w:pPr>
        <w:pStyle w:val="BodyText"/>
        <w:rPr>
          <w:lang w:val="hr-HR"/>
        </w:rPr>
      </w:pPr>
      <w:r w:rsidRPr="62AD69E2" w:rsidR="556AEAA9">
        <w:rPr>
          <w:lang w:val="hr-HR"/>
        </w:rPr>
        <w:t xml:space="preserve">Naglasak će biti na dobrom vođenju, jasno definiranom podjelom poslova i nastojanjem </w:t>
      </w:r>
      <w:r w:rsidRPr="62AD69E2" w:rsidR="76187810">
        <w:rPr>
          <w:lang w:val="hr-HR"/>
        </w:rPr>
        <w:t>poštivanja dogovorenih rokova.</w:t>
      </w:r>
      <w:r w:rsidRPr="62AD69E2" w:rsidR="58212046">
        <w:rPr>
          <w:lang w:val="hr-HR"/>
        </w:rPr>
        <w:t xml:space="preserve"> Tražit će se upoznavanje s novom tehnologijom od svih članova pa ukoliko dođe do poteškoća</w:t>
      </w:r>
      <w:r w:rsidRPr="62AD69E2" w:rsidR="72681749">
        <w:rPr>
          <w:lang w:val="hr-HR"/>
        </w:rPr>
        <w:t>, veće su šanse za uspješno rješavanje.</w:t>
      </w:r>
    </w:p>
    <w:p xmlns:wp14="http://schemas.microsoft.com/office/word/2010/wordml" w:rsidRPr="00C601D9" w:rsidR="00C601D9" w:rsidP="00C601D9" w:rsidRDefault="00C601D9" w14:paraId="07459315" wp14:textId="77777777">
      <w:pPr>
        <w:pStyle w:val="BodyText"/>
        <w:rPr>
          <w:lang w:val="hr-HR"/>
        </w:rPr>
      </w:pPr>
    </w:p>
    <w:p xmlns:wp14="http://schemas.microsoft.com/office/word/2010/wordml" w:rsidRPr="006D00C5" w:rsidR="00C74132" w:rsidP="00C74132" w:rsidRDefault="00C74132" w14:paraId="260D00D7" wp14:textId="77777777">
      <w:pPr>
        <w:pStyle w:val="Heading1"/>
        <w:rPr>
          <w:lang w:val="hr-HR"/>
        </w:rPr>
      </w:pPr>
      <w:bookmarkStart w:name="_Toc100054243" w:id="11"/>
      <w:bookmarkStart w:name="_Toc179182964" w:id="12"/>
      <w:r w:rsidRPr="783BCDAB" w:rsidR="00C74132">
        <w:rPr>
          <w:lang w:val="hr-HR"/>
        </w:rPr>
        <w:t>Glavne faze projekta</w:t>
      </w:r>
      <w:bookmarkEnd w:id="11"/>
      <w:bookmarkEnd w:id="12"/>
    </w:p>
    <w:p xmlns:wp14="http://schemas.microsoft.com/office/word/2010/wordml" w:rsidR="00C74132" w:rsidP="00C74132" w:rsidRDefault="00154FCD" w14:paraId="53142EAE" wp14:textId="13FDA887">
      <w:pPr>
        <w:pStyle w:val="BodyText"/>
        <w:rPr>
          <w:lang w:val="hr-HR"/>
        </w:rPr>
      </w:pPr>
      <w:r w:rsidRPr="62AD69E2" w:rsidR="2DE0CDD6">
        <w:rPr>
          <w:lang w:val="hr-HR"/>
        </w:rPr>
        <w:t xml:space="preserve">1. Faza: </w:t>
      </w:r>
      <w:r w:rsidRPr="62AD69E2" w:rsidR="2F9AC942">
        <w:rPr>
          <w:lang w:val="hr-HR"/>
        </w:rPr>
        <w:t>Definiranje teme projekta i sastavljanje timova</w:t>
      </w:r>
    </w:p>
    <w:p w:rsidR="2F9AC942" w:rsidP="62AD69E2" w:rsidRDefault="2F9AC942" w14:paraId="011C13F5" w14:textId="35CA8C19">
      <w:pPr>
        <w:pStyle w:val="BodyText"/>
        <w:rPr>
          <w:lang w:val="hr-HR"/>
        </w:rPr>
      </w:pPr>
      <w:r w:rsidRPr="62AD69E2" w:rsidR="2F9AC942">
        <w:rPr>
          <w:lang w:val="hr-HR"/>
        </w:rPr>
        <w:t xml:space="preserve">2. Faza: Planiranje projekta: izrada </w:t>
      </w:r>
      <w:r w:rsidRPr="62AD69E2" w:rsidR="6F3BE8A4">
        <w:rPr>
          <w:lang w:val="hr-HR"/>
        </w:rPr>
        <w:t>projektne dokumentacije, definiranje podjele poslova</w:t>
      </w:r>
    </w:p>
    <w:p w:rsidR="6F3BE8A4" w:rsidP="62AD69E2" w:rsidRDefault="6F3BE8A4" w14:paraId="4B368841" w14:textId="3E3D5FAE">
      <w:pPr>
        <w:pStyle w:val="BodyText"/>
        <w:rPr>
          <w:lang w:val="hr-HR"/>
        </w:rPr>
      </w:pPr>
      <w:r w:rsidRPr="62AD69E2" w:rsidR="6F3BE8A4">
        <w:rPr>
          <w:lang w:val="hr-HR"/>
        </w:rPr>
        <w:t xml:space="preserve">3. Faza: </w:t>
      </w:r>
      <w:r w:rsidRPr="62AD69E2" w:rsidR="22067438">
        <w:rPr>
          <w:lang w:val="hr-HR"/>
        </w:rPr>
        <w:t>Početak izrade projekta, postizanje funkcionalne stranice, tehnička dokumentacija</w:t>
      </w:r>
    </w:p>
    <w:p w:rsidR="22067438" w:rsidP="62AD69E2" w:rsidRDefault="22067438" w14:paraId="58D02137" w14:textId="2F551D16">
      <w:pPr>
        <w:pStyle w:val="BodyText"/>
        <w:rPr>
          <w:lang w:val="hr-HR"/>
        </w:rPr>
      </w:pPr>
      <w:r w:rsidRPr="62AD69E2" w:rsidR="22067438">
        <w:rPr>
          <w:lang w:val="hr-HR"/>
        </w:rPr>
        <w:t>4. Faza: završnih 5% projekta, brušenje detalja</w:t>
      </w:r>
    </w:p>
    <w:p w:rsidR="22067438" w:rsidP="62AD69E2" w:rsidRDefault="22067438" w14:paraId="296279F0" w14:textId="37BECC52">
      <w:pPr>
        <w:pStyle w:val="BodyText"/>
        <w:rPr>
          <w:lang w:val="hr-HR"/>
        </w:rPr>
      </w:pPr>
      <w:r w:rsidRPr="62AD69E2" w:rsidR="22067438">
        <w:rPr>
          <w:lang w:val="hr-HR"/>
        </w:rPr>
        <w:t>5. Faza: predaja projekta i prezentacija</w:t>
      </w:r>
    </w:p>
    <w:p xmlns:wp14="http://schemas.microsoft.com/office/word/2010/wordml" w:rsidRPr="006D00C5" w:rsidR="00C74132" w:rsidP="00C74132" w:rsidRDefault="00C74132" w14:paraId="5E22AAAD" wp14:textId="77777777">
      <w:pPr>
        <w:pStyle w:val="Heading1"/>
        <w:rPr>
          <w:lang w:val="hr-HR"/>
        </w:rPr>
      </w:pPr>
      <w:bookmarkStart w:name="_Toc100054244" w:id="13"/>
      <w:bookmarkStart w:name="_Toc179182965" w:id="14"/>
      <w:r w:rsidRPr="783BCDAB" w:rsidR="00C74132">
        <w:rPr>
          <w:lang w:val="hr-HR"/>
        </w:rPr>
        <w:t>Struktura raspodijeljenog posla (</w:t>
      </w:r>
      <w:r w:rsidRPr="783BCDAB" w:rsidR="00FC64FB">
        <w:rPr>
          <w:lang w:val="hr-HR"/>
        </w:rPr>
        <w:t xml:space="preserve">engl. </w:t>
      </w:r>
      <w:r w:rsidRPr="783BCDAB" w:rsidR="00FC64FB">
        <w:rPr>
          <w:i w:val="1"/>
          <w:iCs w:val="1"/>
          <w:lang w:val="hr-HR"/>
        </w:rPr>
        <w:t>Work Breakdown Structure</w:t>
      </w:r>
      <w:r w:rsidRPr="783BCDAB" w:rsidR="00FC64FB">
        <w:rPr>
          <w:lang w:val="hr-HR"/>
        </w:rPr>
        <w:t xml:space="preserve"> - </w:t>
      </w:r>
      <w:r w:rsidRPr="783BCDAB" w:rsidR="00C74132">
        <w:rPr>
          <w:lang w:val="hr-HR"/>
        </w:rPr>
        <w:t>WBS)</w:t>
      </w:r>
      <w:bookmarkEnd w:id="13"/>
      <w:bookmarkEnd w:id="14"/>
    </w:p>
    <w:p xmlns:wp14="http://schemas.microsoft.com/office/word/2010/wordml" w:rsidRPr="00355A78" w:rsidR="00C74132" w:rsidP="00C74132" w:rsidRDefault="00C74132" w14:paraId="2E0DBF81" wp14:textId="274B7130">
      <w:pPr>
        <w:pStyle w:val="BodyText"/>
      </w:pPr>
    </w:p>
    <w:p xmlns:wp14="http://schemas.microsoft.com/office/word/2010/wordml" w:rsidRPr="00355A78" w:rsidR="00C74132" w:rsidP="00C74132" w:rsidRDefault="00C74132" w14:paraId="71DD0210" wp14:textId="32CFFF5F">
      <w:pPr>
        <w:pStyle w:val="BodyText"/>
      </w:pPr>
      <w:r w:rsidR="44AADDC2">
        <w:drawing>
          <wp:inline xmlns:wp14="http://schemas.microsoft.com/office/word/2010/wordprocessingDrawing" wp14:editId="4EEB8431" wp14:anchorId="76C3DDD5">
            <wp:extent cx="3186879" cy="2171728"/>
            <wp:effectExtent l="0" t="0" r="0" b="0"/>
            <wp:docPr id="10261324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ba9147d87741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32500" t="26591" r="15833" b="10112"/>
                    <a:stretch>
                      <a:fillRect/>
                    </a:stretch>
                  </pic:blipFill>
                  <pic:spPr>
                    <a:xfrm>
                      <a:off x="0" y="0"/>
                      <a:ext cx="3186879" cy="217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6D00C5" w:rsidR="000A6603" w:rsidP="000A6603" w:rsidRDefault="00FC64FB" w14:paraId="719A74A6" wp14:textId="77777777">
      <w:pPr>
        <w:pStyle w:val="Heading1"/>
        <w:rPr>
          <w:lang w:val="hr-HR"/>
        </w:rPr>
      </w:pPr>
      <w:bookmarkStart w:name="_Toc179182966" w:id="15"/>
      <w:r w:rsidRPr="783BCDAB" w:rsidR="00FC64FB">
        <w:rPr>
          <w:lang w:val="hr-HR"/>
        </w:rPr>
        <w:t>Kontrolne točke projekta</w:t>
      </w:r>
      <w:bookmarkEnd w:id="15"/>
      <w:r w:rsidRPr="783BCDAB" w:rsidR="00D309A5">
        <w:rPr>
          <w:lang w:val="hr-HR"/>
        </w:rPr>
        <w:t xml:space="preserve"> (engl. </w:t>
      </w:r>
      <w:r w:rsidRPr="783BCDAB" w:rsidR="00D309A5">
        <w:rPr>
          <w:i w:val="1"/>
          <w:iCs w:val="1"/>
          <w:lang w:val="hr-HR"/>
        </w:rPr>
        <w:t>milestones</w:t>
      </w:r>
      <w:r w:rsidRPr="783BCDAB" w:rsidR="00D309A5">
        <w:rPr>
          <w:lang w:val="hr-HR"/>
        </w:rPr>
        <w:t>)</w:t>
      </w:r>
    </w:p>
    <w:p xmlns:wp14="http://schemas.microsoft.com/office/word/2010/wordml" w:rsidRPr="00132ADA" w:rsidR="000A6603" w:rsidP="000A6603" w:rsidRDefault="000A6603" w14:paraId="47CDECC1" wp14:textId="77777777">
      <w:pPr>
        <w:pStyle w:val="BodyText"/>
        <w:rPr>
          <w:b/>
          <w:lang w:val="hr-HR"/>
        </w:rPr>
      </w:pPr>
      <w:r w:rsidRPr="00132ADA">
        <w:rPr>
          <w:b/>
          <w:lang w:val="hr-HR"/>
        </w:rPr>
        <w:t xml:space="preserve">Tablica </w:t>
      </w:r>
      <w:r w:rsidR="00FC64FB">
        <w:rPr>
          <w:b/>
          <w:lang w:val="hr-HR"/>
        </w:rPr>
        <w:t>kontrolnih točki projekta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2366"/>
        <w:gridCol w:w="1259"/>
        <w:gridCol w:w="2391"/>
        <w:gridCol w:w="2333"/>
      </w:tblGrid>
      <w:tr xmlns:wp14="http://schemas.microsoft.com/office/word/2010/wordml" w:rsidR="000A6603" w:rsidTr="783BCDAB" w14:paraId="0D39E5F2" wp14:textId="77777777">
        <w:trPr>
          <w:jc w:val="center"/>
        </w:trPr>
        <w:tc>
          <w:tcPr>
            <w:tcW w:w="2366" w:type="dxa"/>
            <w:tcMar/>
            <w:vAlign w:val="center"/>
          </w:tcPr>
          <w:p w:rsidRPr="00132ADA" w:rsidR="000A6603" w:rsidP="00DE4D1A" w:rsidRDefault="00FC64FB" w14:paraId="1B334E4D" wp14:textId="77777777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>
              <w:rPr>
                <w:b/>
                <w:lang w:val="hr-HR"/>
              </w:rPr>
              <w:t>Kontrolne točke</w:t>
            </w:r>
          </w:p>
        </w:tc>
        <w:tc>
          <w:tcPr>
            <w:tcW w:w="1259" w:type="dxa"/>
            <w:tcMar/>
            <w:vAlign w:val="center"/>
          </w:tcPr>
          <w:p w:rsidRPr="00132ADA" w:rsidR="000A6603" w:rsidP="00DE4D1A" w:rsidRDefault="000A6603" w14:paraId="629EC6A5" wp14:textId="77777777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>
              <w:rPr>
                <w:b/>
                <w:lang w:val="hr-HR"/>
              </w:rPr>
              <w:t>Planirani datum</w:t>
            </w:r>
          </w:p>
        </w:tc>
        <w:tc>
          <w:tcPr>
            <w:tcW w:w="2391" w:type="dxa"/>
            <w:tcMar/>
            <w:vAlign w:val="center"/>
          </w:tcPr>
          <w:p w:rsidRPr="00132ADA" w:rsidR="000A6603" w:rsidP="00DE4D1A" w:rsidRDefault="000A6603" w14:paraId="21D821CD" wp14:textId="77777777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>
              <w:rPr>
                <w:b/>
                <w:lang w:val="hr-HR"/>
              </w:rPr>
              <w:t>Realizirani datum</w:t>
            </w:r>
            <w:r w:rsidRPr="00132ADA">
              <w:rPr>
                <w:b/>
                <w:lang w:val="hr-HR"/>
              </w:rPr>
              <w:t xml:space="preserve"> </w:t>
            </w:r>
          </w:p>
        </w:tc>
        <w:tc>
          <w:tcPr>
            <w:tcW w:w="2333" w:type="dxa"/>
            <w:tcMar/>
            <w:vAlign w:val="center"/>
          </w:tcPr>
          <w:p w:rsidRPr="000D2858" w:rsidR="000A6603" w:rsidP="00DE4D1A" w:rsidRDefault="000A6603" w14:paraId="466B5750" wp14:textId="77777777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>
              <w:rPr>
                <w:b/>
                <w:lang w:val="hr-HR"/>
              </w:rPr>
              <w:t>Status projekta</w:t>
            </w:r>
          </w:p>
        </w:tc>
      </w:tr>
      <w:tr xmlns:wp14="http://schemas.microsoft.com/office/word/2010/wordml" w:rsidR="000A6603" w:rsidTr="783BCDAB" w14:paraId="6537F28F" wp14:textId="77777777">
        <w:trPr>
          <w:jc w:val="center"/>
        </w:trPr>
        <w:tc>
          <w:tcPr>
            <w:tcW w:w="2366" w:type="dxa"/>
            <w:tcMar/>
            <w:vAlign w:val="center"/>
          </w:tcPr>
          <w:p w:rsidR="000A6603" w:rsidP="00DE4D1A" w:rsidRDefault="000A6603" w14:paraId="6DFB9E20" wp14:textId="3C75E7C1">
            <w:pPr>
              <w:pStyle w:val="BodyText"/>
              <w:ind w:left="0"/>
              <w:jc w:val="center"/>
              <w:rPr>
                <w:lang w:val="hr-HR"/>
              </w:rPr>
            </w:pPr>
            <w:r w:rsidRPr="783BCDAB" w:rsidR="79C36CBE">
              <w:rPr>
                <w:lang w:val="hr-HR"/>
              </w:rPr>
              <w:t>Predaja plana projekta</w:t>
            </w:r>
          </w:p>
        </w:tc>
        <w:tc>
          <w:tcPr>
            <w:tcW w:w="1259" w:type="dxa"/>
            <w:tcMar/>
            <w:vAlign w:val="center"/>
          </w:tcPr>
          <w:p w:rsidR="000A6603" w:rsidP="00DE4D1A" w:rsidRDefault="000A6603" w14:paraId="70DF9E56" wp14:textId="6427578D">
            <w:pPr>
              <w:pStyle w:val="BodyText"/>
              <w:ind w:left="0"/>
              <w:jc w:val="center"/>
              <w:rPr>
                <w:lang w:val="hr-HR"/>
              </w:rPr>
            </w:pPr>
            <w:r w:rsidRPr="783BCDAB" w:rsidR="79C36CBE">
              <w:rPr>
                <w:lang w:val="hr-HR"/>
              </w:rPr>
              <w:t>7.11.</w:t>
            </w:r>
          </w:p>
        </w:tc>
        <w:tc>
          <w:tcPr>
            <w:tcW w:w="2391" w:type="dxa"/>
            <w:tcMar/>
            <w:vAlign w:val="center"/>
          </w:tcPr>
          <w:p w:rsidR="000A6603" w:rsidP="00DE4D1A" w:rsidRDefault="000A6603" w14:paraId="44E871BC" wp14:textId="77777777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2333" w:type="dxa"/>
            <w:tcMar/>
            <w:vAlign w:val="center"/>
          </w:tcPr>
          <w:p w:rsidR="000A6603" w:rsidP="00DE4D1A" w:rsidRDefault="000A6603" w14:paraId="144A5D23" wp14:textId="77777777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</w:tr>
      <w:tr xmlns:wp14="http://schemas.microsoft.com/office/word/2010/wordml" w:rsidR="000A6603" w:rsidTr="783BCDAB" w14:paraId="738610EB" wp14:textId="77777777">
        <w:trPr>
          <w:jc w:val="center"/>
        </w:trPr>
        <w:tc>
          <w:tcPr>
            <w:tcW w:w="2366" w:type="dxa"/>
            <w:tcMar/>
            <w:vAlign w:val="center"/>
          </w:tcPr>
          <w:p w:rsidR="000A6603" w:rsidP="00DE4D1A" w:rsidRDefault="000A6603" w14:paraId="637805D2" wp14:textId="48266EA5">
            <w:pPr>
              <w:pStyle w:val="BodyText"/>
              <w:ind w:left="0"/>
              <w:jc w:val="center"/>
              <w:rPr>
                <w:lang w:val="hr-HR"/>
              </w:rPr>
            </w:pPr>
            <w:r w:rsidRPr="783BCDAB" w:rsidR="79C36CBE">
              <w:rPr>
                <w:lang w:val="hr-HR"/>
              </w:rPr>
              <w:t>Upoznavanje</w:t>
            </w:r>
            <w:r w:rsidRPr="783BCDAB" w:rsidR="79C36CBE">
              <w:rPr>
                <w:lang w:val="hr-HR"/>
              </w:rPr>
              <w:t xml:space="preserve"> s tehnologijom i podatcima</w:t>
            </w:r>
          </w:p>
        </w:tc>
        <w:tc>
          <w:tcPr>
            <w:tcW w:w="1259" w:type="dxa"/>
            <w:tcMar/>
            <w:vAlign w:val="center"/>
          </w:tcPr>
          <w:p w:rsidR="000A6603" w:rsidP="00DE4D1A" w:rsidRDefault="000A6603" w14:paraId="463F29E8" wp14:textId="31287216">
            <w:pPr>
              <w:pStyle w:val="BodyText"/>
              <w:ind w:left="0"/>
              <w:jc w:val="center"/>
              <w:rPr>
                <w:lang w:val="hr-HR"/>
              </w:rPr>
            </w:pPr>
            <w:r w:rsidRPr="783BCDAB" w:rsidR="6301AE5E">
              <w:rPr>
                <w:lang w:val="hr-HR"/>
              </w:rPr>
              <w:t>4.12.</w:t>
            </w:r>
          </w:p>
        </w:tc>
        <w:tc>
          <w:tcPr>
            <w:tcW w:w="2391" w:type="dxa"/>
            <w:tcMar/>
            <w:vAlign w:val="center"/>
          </w:tcPr>
          <w:p w:rsidR="000A6603" w:rsidP="00DE4D1A" w:rsidRDefault="000A6603" w14:paraId="3B7B4B86" wp14:textId="77777777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2333" w:type="dxa"/>
            <w:tcMar/>
            <w:vAlign w:val="center"/>
          </w:tcPr>
          <w:p w:rsidR="000A6603" w:rsidP="00DE4D1A" w:rsidRDefault="000A6603" w14:paraId="3A0FF5F2" wp14:textId="77777777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</w:tr>
      <w:tr xmlns:wp14="http://schemas.microsoft.com/office/word/2010/wordml" w:rsidR="000A6603" w:rsidTr="783BCDAB" w14:paraId="5630AD66" wp14:textId="77777777">
        <w:trPr>
          <w:jc w:val="center"/>
        </w:trPr>
        <w:tc>
          <w:tcPr>
            <w:tcW w:w="2366" w:type="dxa"/>
            <w:tcMar/>
            <w:vAlign w:val="center"/>
          </w:tcPr>
          <w:p w:rsidR="000A6603" w:rsidP="00DE4D1A" w:rsidRDefault="000A6603" w14:paraId="61829076" wp14:textId="0A54FF04">
            <w:pPr>
              <w:pStyle w:val="BodyText"/>
              <w:ind w:left="0"/>
              <w:jc w:val="center"/>
              <w:rPr>
                <w:lang w:val="hr-HR"/>
              </w:rPr>
            </w:pPr>
            <w:r w:rsidRPr="783BCDAB" w:rsidR="6301AE5E">
              <w:rPr>
                <w:lang w:val="hr-HR"/>
              </w:rPr>
              <w:t>Završena beta verzija</w:t>
            </w:r>
          </w:p>
        </w:tc>
        <w:tc>
          <w:tcPr>
            <w:tcW w:w="1259" w:type="dxa"/>
            <w:tcMar/>
            <w:vAlign w:val="center"/>
          </w:tcPr>
          <w:p w:rsidR="000A6603" w:rsidP="00DE4D1A" w:rsidRDefault="000A6603" w14:paraId="2BA226A1" wp14:textId="25FD43EE">
            <w:pPr>
              <w:pStyle w:val="BodyText"/>
              <w:ind w:left="0"/>
              <w:jc w:val="center"/>
              <w:rPr>
                <w:lang w:val="hr-HR"/>
              </w:rPr>
            </w:pPr>
            <w:r w:rsidRPr="783BCDAB" w:rsidR="6301AE5E">
              <w:rPr>
                <w:lang w:val="hr-HR"/>
              </w:rPr>
              <w:t>25.12.</w:t>
            </w:r>
          </w:p>
        </w:tc>
        <w:tc>
          <w:tcPr>
            <w:tcW w:w="2391" w:type="dxa"/>
            <w:tcMar/>
            <w:vAlign w:val="center"/>
          </w:tcPr>
          <w:p w:rsidR="000A6603" w:rsidP="00DE4D1A" w:rsidRDefault="000A6603" w14:paraId="17AD93B2" wp14:textId="77777777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2333" w:type="dxa"/>
            <w:tcMar/>
            <w:vAlign w:val="center"/>
          </w:tcPr>
          <w:p w:rsidR="000A6603" w:rsidP="00DE4D1A" w:rsidRDefault="000A6603" w14:paraId="0DE4B5B7" wp14:textId="77777777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</w:tr>
      <w:tr xmlns:wp14="http://schemas.microsoft.com/office/word/2010/wordml" w:rsidR="000A6603" w:rsidTr="783BCDAB" w14:paraId="66204FF1" wp14:textId="77777777">
        <w:trPr>
          <w:jc w:val="center"/>
        </w:trPr>
        <w:tc>
          <w:tcPr>
            <w:tcW w:w="2366" w:type="dxa"/>
            <w:tcMar/>
            <w:vAlign w:val="center"/>
          </w:tcPr>
          <w:p w:rsidR="000A6603" w:rsidP="00DE4D1A" w:rsidRDefault="000A6603" w14:paraId="2DBF0D7D" wp14:textId="401F6481">
            <w:pPr>
              <w:pStyle w:val="BodyText"/>
              <w:ind w:left="0"/>
              <w:jc w:val="center"/>
              <w:rPr>
                <w:lang w:val="hr-HR"/>
              </w:rPr>
            </w:pPr>
            <w:r w:rsidRPr="783BCDAB" w:rsidR="375F9878">
              <w:rPr>
                <w:lang w:val="hr-HR"/>
              </w:rPr>
              <w:t>Predaja projekta s dokumentacijom</w:t>
            </w:r>
          </w:p>
        </w:tc>
        <w:tc>
          <w:tcPr>
            <w:tcW w:w="1259" w:type="dxa"/>
            <w:tcMar/>
            <w:vAlign w:val="center"/>
          </w:tcPr>
          <w:p w:rsidR="000A6603" w:rsidP="00DE4D1A" w:rsidRDefault="000A6603" w14:paraId="6B62F1B3" wp14:textId="264CA774">
            <w:pPr>
              <w:pStyle w:val="BodyText"/>
              <w:ind w:left="0"/>
              <w:jc w:val="center"/>
              <w:rPr>
                <w:lang w:val="hr-HR"/>
              </w:rPr>
            </w:pPr>
            <w:r w:rsidRPr="783BCDAB" w:rsidR="375F9878">
              <w:rPr>
                <w:lang w:val="hr-HR"/>
              </w:rPr>
              <w:t>4.1</w:t>
            </w:r>
          </w:p>
        </w:tc>
        <w:tc>
          <w:tcPr>
            <w:tcW w:w="2391" w:type="dxa"/>
            <w:tcMar/>
            <w:vAlign w:val="center"/>
          </w:tcPr>
          <w:p w:rsidR="000A6603" w:rsidP="00DE4D1A" w:rsidRDefault="000A6603" w14:paraId="02F2C34E" wp14:textId="77777777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  <w:tc>
          <w:tcPr>
            <w:tcW w:w="2333" w:type="dxa"/>
            <w:tcMar/>
            <w:vAlign w:val="center"/>
          </w:tcPr>
          <w:p w:rsidR="000A6603" w:rsidP="00DE4D1A" w:rsidRDefault="000A6603" w14:paraId="680A4E5D" wp14:textId="77777777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</w:tr>
    </w:tbl>
    <w:p xmlns:wp14="http://schemas.microsoft.com/office/word/2010/wordml" w:rsidR="00A722D2" w:rsidP="00033D01" w:rsidRDefault="00A722D2" w14:paraId="19219836" wp14:textId="77777777">
      <w:pPr>
        <w:rPr>
          <w:lang w:val="hr-HR"/>
        </w:rPr>
      </w:pPr>
    </w:p>
    <w:p xmlns:wp14="http://schemas.microsoft.com/office/word/2010/wordml" w:rsidRPr="006D00C5" w:rsidR="000A6603" w:rsidP="000A6603" w:rsidRDefault="000A6603" w14:paraId="64973D46" wp14:textId="77777777">
      <w:pPr>
        <w:pStyle w:val="Heading1"/>
        <w:rPr>
          <w:lang w:val="hr-HR"/>
        </w:rPr>
      </w:pPr>
      <w:bookmarkStart w:name="_Toc179182967" w:id="16"/>
      <w:r w:rsidRPr="783BCDAB" w:rsidR="000A6603">
        <w:rPr>
          <w:lang w:val="hr-HR"/>
        </w:rPr>
        <w:t>Gantogram</w:t>
      </w:r>
      <w:bookmarkEnd w:id="16"/>
    </w:p>
    <w:p xmlns:wp14="http://schemas.microsoft.com/office/word/2010/wordml" w:rsidR="00DE4D1A" w:rsidP="00154FCD" w:rsidRDefault="00154FCD" w14:paraId="46239D54" wp14:textId="6E3F1A7C">
      <w:pPr>
        <w:pStyle w:val="BodyText"/>
      </w:pPr>
    </w:p>
    <w:p xmlns:wp14="http://schemas.microsoft.com/office/word/2010/wordml" w:rsidR="00DE4D1A" w:rsidP="00154FCD" w:rsidRDefault="00154FCD" w14:paraId="37E3E0F9" wp14:textId="6AD9AFD5">
      <w:pPr>
        <w:pStyle w:val="BodyText"/>
      </w:pPr>
      <w:r w:rsidR="4EE6D72C">
        <w:drawing>
          <wp:inline xmlns:wp14="http://schemas.microsoft.com/office/word/2010/wordprocessingDrawing" wp14:editId="5A1D021D" wp14:anchorId="09EBBEFD">
            <wp:extent cx="6107922" cy="1669541"/>
            <wp:effectExtent l="0" t="0" r="0" b="0"/>
            <wp:docPr id="11758517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a63f7f17074f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29670" r="2083" b="23443"/>
                    <a:stretch>
                      <a:fillRect/>
                    </a:stretch>
                  </pic:blipFill>
                  <pic:spPr>
                    <a:xfrm>
                      <a:off x="0" y="0"/>
                      <a:ext cx="6107922" cy="166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6D00C5" w:rsidR="00DE4D1A" w:rsidP="00DE4D1A" w:rsidRDefault="00DE4D1A" w14:paraId="459FB726" wp14:textId="77777777">
      <w:pPr>
        <w:pStyle w:val="Heading1"/>
        <w:rPr>
          <w:lang w:val="hr-HR"/>
        </w:rPr>
      </w:pPr>
      <w:bookmarkStart w:name="_Toc179182968" w:id="17"/>
      <w:r w:rsidRPr="783BCDAB" w:rsidR="00DE4D1A">
        <w:rPr>
          <w:lang w:val="hr-HR"/>
        </w:rPr>
        <w:t>Zapisnici sastanaka</w:t>
      </w:r>
      <w:bookmarkEnd w:id="17"/>
    </w:p>
    <w:p xmlns:wp14="http://schemas.microsoft.com/office/word/2010/wordml" w:rsidR="00C601D9" w:rsidP="00C601D9" w:rsidRDefault="00C601D9" w14:paraId="296FEF7D" wp14:textId="77777777">
      <w:pPr>
        <w:pStyle w:val="BodyText"/>
        <w:keepLines w:val="0"/>
        <w:rPr>
          <w:lang w:val="hr-HR"/>
        </w:rPr>
      </w:pPr>
    </w:p>
    <w:p xmlns:wp14="http://schemas.microsoft.com/office/word/2010/wordml" w:rsidR="00C601D9" w:rsidP="783BCDAB" w:rsidRDefault="00C601D9" w14:paraId="326CBC3F" wp14:textId="3BA62A67">
      <w:pPr>
        <w:keepLines w:val="0"/>
      </w:pPr>
      <w:r w:rsidRPr="783BCDAB" w:rsidR="4E01EDD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hr-HR"/>
        </w:rPr>
        <w:t>Sastanak 1, 20.10.2022. 10:00</w:t>
      </w:r>
    </w:p>
    <w:p xmlns:wp14="http://schemas.microsoft.com/office/word/2010/wordml" w:rsidR="00C601D9" w:rsidP="783BCDAB" w:rsidRDefault="00C601D9" w14:paraId="2F4E8D61" wp14:textId="255AA57B">
      <w:pPr>
        <w:keepLines w:val="0"/>
      </w:pPr>
      <w:r w:rsidRPr="783BCDAB" w:rsidR="4E01EDD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hr-HR"/>
        </w:rPr>
        <w:t xml:space="preserve">Na sastanku su bili: prof. Pintar, prof. Humski, Vlado, </w:t>
      </w:r>
      <w:proofErr w:type="spellStart"/>
      <w:r w:rsidRPr="783BCDAB" w:rsidR="4E01EDD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hr-HR"/>
        </w:rPr>
        <w:t>Fran</w:t>
      </w:r>
      <w:proofErr w:type="spellEnd"/>
      <w:r w:rsidRPr="783BCDAB" w:rsidR="4E01EDD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hr-HR"/>
        </w:rPr>
        <w:t>, Maksim, Karlo, ostali studenti koji nisu dio grupe</w:t>
      </w:r>
    </w:p>
    <w:p xmlns:wp14="http://schemas.microsoft.com/office/word/2010/wordml" w:rsidR="00C601D9" w:rsidP="783BCDAB" w:rsidRDefault="00C601D9" w14:paraId="77BDC743" wp14:textId="2B9FB09F">
      <w:pPr>
        <w:keepLines w:val="0"/>
      </w:pPr>
      <w:r w:rsidRPr="783BCDAB" w:rsidR="4E01EDD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hr-HR"/>
        </w:rPr>
        <w:t>Detalji:</w:t>
      </w:r>
    </w:p>
    <w:p xmlns:wp14="http://schemas.microsoft.com/office/word/2010/wordml" w:rsidR="00C601D9" w:rsidP="783BCDAB" w:rsidRDefault="00C601D9" w14:paraId="03337D8D" wp14:textId="09095193">
      <w:pPr>
        <w:pStyle w:val="ListParagraph"/>
        <w:keepLines w:val="0"/>
        <w:numPr>
          <w:ilvl w:val="0"/>
          <w:numId w:val="8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hr-HR"/>
        </w:rPr>
      </w:pPr>
      <w:r w:rsidRPr="783BCDAB" w:rsidR="4E01EDD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hr-HR"/>
        </w:rPr>
        <w:t>podjela u 2 tima po 4 osobe - naš tim smo nas četvorica pod vodstvom prof. Humskog</w:t>
      </w:r>
    </w:p>
    <w:p xmlns:wp14="http://schemas.microsoft.com/office/word/2010/wordml" w:rsidR="00C601D9" w:rsidP="783BCDAB" w:rsidRDefault="00C601D9" w14:paraId="76358EF2" wp14:textId="3C29C31A">
      <w:pPr>
        <w:pStyle w:val="ListParagraph"/>
        <w:keepLines w:val="0"/>
        <w:numPr>
          <w:ilvl w:val="0"/>
          <w:numId w:val="8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hr-HR"/>
        </w:rPr>
      </w:pPr>
      <w:r w:rsidRPr="783BCDAB" w:rsidR="4E01EDD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hr-HR"/>
        </w:rPr>
        <w:t>dogovoriti tko će biti vođa tima</w:t>
      </w:r>
    </w:p>
    <w:p xmlns:wp14="http://schemas.microsoft.com/office/word/2010/wordml" w:rsidR="00C601D9" w:rsidP="783BCDAB" w:rsidRDefault="00C601D9" w14:paraId="2A1C9AF5" wp14:textId="3BDF9149">
      <w:pPr>
        <w:pStyle w:val="ListParagraph"/>
        <w:keepLines w:val="0"/>
        <w:numPr>
          <w:ilvl w:val="0"/>
          <w:numId w:val="8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hr-HR"/>
        </w:rPr>
      </w:pPr>
      <w:r w:rsidRPr="783BCDAB" w:rsidR="4E01EDD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hr-HR"/>
        </w:rPr>
        <w:t xml:space="preserve">okvirna tema bi bila popis stanovništva </w:t>
      </w:r>
    </w:p>
    <w:p xmlns:wp14="http://schemas.microsoft.com/office/word/2010/wordml" w:rsidR="00C601D9" w:rsidP="783BCDAB" w:rsidRDefault="00C601D9" w14:paraId="3C9821E8" wp14:textId="22A6185A">
      <w:pPr>
        <w:pStyle w:val="ListParagraph"/>
        <w:keepLines w:val="0"/>
        <w:numPr>
          <w:ilvl w:val="0"/>
          <w:numId w:val="8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hr-HR"/>
        </w:rPr>
      </w:pPr>
      <w:r w:rsidRPr="783BCDAB" w:rsidR="4E01EDD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hr-HR"/>
        </w:rPr>
        <w:t>razmisliti konkretnije što bi mogli, prezentirati ideje na sastanku za tjedan dana</w:t>
      </w:r>
    </w:p>
    <w:p xmlns:wp14="http://schemas.microsoft.com/office/word/2010/wordml" w:rsidR="00C601D9" w:rsidP="00C601D9" w:rsidRDefault="00C601D9" w14:paraId="7194DBDC" wp14:textId="5569AA9F">
      <w:pPr>
        <w:pStyle w:val="BodyText"/>
        <w:keepLines w:val="0"/>
        <w:rPr>
          <w:lang w:val="hr-HR"/>
        </w:rPr>
      </w:pPr>
    </w:p>
    <w:p xmlns:wp14="http://schemas.microsoft.com/office/word/2010/wordml" w:rsidRPr="00C601D9" w:rsidR="00C601D9" w:rsidP="00C601D9" w:rsidRDefault="00C601D9" w14:paraId="769D0D3C" wp14:textId="77777777">
      <w:pPr>
        <w:pStyle w:val="BodyText"/>
        <w:keepLines w:val="0"/>
        <w:rPr>
          <w:lang w:val="hr-HR"/>
        </w:rPr>
      </w:pPr>
    </w:p>
    <w:p w:rsidR="4E01EDD8" w:rsidRDefault="4E01EDD8" w14:paraId="58B75801" w14:textId="412736FF">
      <w:r w:rsidRPr="783BCDAB" w:rsidR="4E01EDD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hr-HR"/>
        </w:rPr>
        <w:t>Sastanak 2, 26</w:t>
      </w:r>
      <w:r w:rsidRPr="783BCDAB" w:rsidR="4D7DBBB6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hr-HR"/>
        </w:rPr>
        <w:t>.</w:t>
      </w:r>
      <w:r w:rsidRPr="783BCDAB" w:rsidR="4E01EDD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hr-HR"/>
        </w:rPr>
        <w:t>10</w:t>
      </w:r>
      <w:r w:rsidRPr="783BCDAB" w:rsidR="56442604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hr-HR"/>
        </w:rPr>
        <w:t>.</w:t>
      </w:r>
      <w:r w:rsidRPr="783BCDAB" w:rsidR="4E01EDD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hr-HR"/>
        </w:rPr>
        <w:t>2022 10:00</w:t>
      </w:r>
    </w:p>
    <w:p w:rsidR="4E01EDD8" w:rsidRDefault="4E01EDD8" w14:paraId="245578BC" w14:textId="1263C770">
      <w:r w:rsidRPr="783BCDAB" w:rsidR="4E01EDD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hr-HR"/>
        </w:rPr>
        <w:t>Na sastanku su bili: prof. Luka Humski, Vlado Perković, Karlo Boroš i Maksim Kos</w:t>
      </w:r>
    </w:p>
    <w:p w:rsidR="4E01EDD8" w:rsidRDefault="4E01EDD8" w14:paraId="3F61F4E1" w14:textId="4852249A">
      <w:r w:rsidRPr="783BCDAB" w:rsidR="4E01EDD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hr-HR"/>
        </w:rPr>
        <w:t>Detalji:</w:t>
      </w:r>
    </w:p>
    <w:p w:rsidR="4E01EDD8" w:rsidP="783BCDAB" w:rsidRDefault="4E01EDD8" w14:paraId="4D804582" w14:textId="258BCC90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hr-HR"/>
        </w:rPr>
      </w:pPr>
      <w:r w:rsidRPr="783BCDAB" w:rsidR="4E01EDD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hr-HR"/>
        </w:rPr>
        <w:t>Dogovoreno da je Vlado Perković voditelj tima</w:t>
      </w:r>
    </w:p>
    <w:p w:rsidR="4E01EDD8" w:rsidP="783BCDAB" w:rsidRDefault="4E01EDD8" w14:paraId="565DE8E7" w14:textId="3F38F0DF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hr-HR"/>
        </w:rPr>
      </w:pPr>
      <w:r w:rsidRPr="783BCDAB" w:rsidR="4E01EDD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hr-HR"/>
        </w:rPr>
        <w:t xml:space="preserve">Do sljedećeg sastanka treba razraditi i napisati plan projekta </w:t>
      </w:r>
    </w:p>
    <w:p w:rsidR="4E01EDD8" w:rsidP="783BCDAB" w:rsidRDefault="4E01EDD8" w14:paraId="40DE492E" w14:textId="4BC7A70C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hr-HR"/>
        </w:rPr>
      </w:pPr>
      <w:r w:rsidRPr="783BCDAB" w:rsidR="4E01EDD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hr-HR"/>
        </w:rPr>
        <w:t>Odlučeno da je tema Popis stanovništva RH</w:t>
      </w:r>
    </w:p>
    <w:p w:rsidR="783BCDAB" w:rsidP="783BCDAB" w:rsidRDefault="783BCDAB" w14:paraId="039499EF" w14:textId="13728E0D">
      <w:pPr>
        <w:pStyle w:val="BodyText"/>
        <w:rPr>
          <w:lang w:val="hr-HR"/>
        </w:rPr>
      </w:pPr>
    </w:p>
    <w:p w:rsidR="783BCDAB" w:rsidP="783BCDAB" w:rsidRDefault="783BCDAB" w14:paraId="24D1F86F" w14:textId="002B23D2">
      <w:pPr>
        <w:pStyle w:val="BodyText"/>
        <w:rPr>
          <w:lang w:val="hr-HR"/>
        </w:rPr>
      </w:pPr>
    </w:p>
    <w:p w:rsidR="4E01EDD8" w:rsidRDefault="4E01EDD8" w14:paraId="3F5CB1A3" w14:textId="119B8C9F">
      <w:r w:rsidRPr="783BCDAB" w:rsidR="4E01EDD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hr-HR"/>
        </w:rPr>
        <w:t>Sastanak 3, 2</w:t>
      </w:r>
      <w:r w:rsidRPr="783BCDAB" w:rsidR="127CA6A4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hr-HR"/>
        </w:rPr>
        <w:t>.</w:t>
      </w:r>
      <w:r w:rsidRPr="783BCDAB" w:rsidR="4E01EDD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hr-HR"/>
        </w:rPr>
        <w:t>11</w:t>
      </w:r>
      <w:r w:rsidRPr="783BCDAB" w:rsidR="72D478A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hr-HR"/>
        </w:rPr>
        <w:t>.</w:t>
      </w:r>
      <w:r w:rsidRPr="783BCDAB" w:rsidR="4E01EDD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hr-HR"/>
        </w:rPr>
        <w:t>2022</w:t>
      </w:r>
      <w:r w:rsidRPr="783BCDAB" w:rsidR="4616FDC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hr-HR"/>
        </w:rPr>
        <w:t>.</w:t>
      </w:r>
      <w:r w:rsidRPr="783BCDAB" w:rsidR="4E01EDD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hr-HR"/>
        </w:rPr>
        <w:t xml:space="preserve"> 10:00</w:t>
      </w:r>
      <w:r w:rsidRPr="783BCDAB" w:rsidR="4E01EDD8">
        <w:rPr>
          <w:noProof w:val="0"/>
          <w:lang w:val="hr-HR"/>
        </w:rPr>
        <w:t xml:space="preserve"> </w:t>
      </w:r>
    </w:p>
    <w:p w:rsidR="4E01EDD8" w:rsidP="783BCDAB" w:rsidRDefault="4E01EDD8" w14:paraId="1798FABA" w14:textId="38586001">
      <w:p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hr-HR"/>
        </w:rPr>
      </w:pPr>
      <w:r w:rsidRPr="783BCDAB" w:rsidR="4E01EDD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hr-HR"/>
        </w:rPr>
        <w:t>Na sastanku su bili: prof. Luka Humski, Vlado Perković, Karlo Boroš</w:t>
      </w:r>
      <w:r w:rsidRPr="783BCDAB" w:rsidR="431BC69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hr-HR"/>
        </w:rPr>
        <w:t xml:space="preserve">, </w:t>
      </w:r>
      <w:proofErr w:type="spellStart"/>
      <w:r w:rsidRPr="783BCDAB" w:rsidR="431BC69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hr-HR"/>
        </w:rPr>
        <w:t>Fran</w:t>
      </w:r>
      <w:proofErr w:type="spellEnd"/>
      <w:r w:rsidRPr="783BCDAB" w:rsidR="431BC69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hr-HR"/>
        </w:rPr>
        <w:t xml:space="preserve"> </w:t>
      </w:r>
      <w:proofErr w:type="spellStart"/>
      <w:r w:rsidRPr="783BCDAB" w:rsidR="431BC69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hr-HR"/>
        </w:rPr>
        <w:t>Belac</w:t>
      </w:r>
      <w:proofErr w:type="spellEnd"/>
      <w:r w:rsidRPr="783BCDAB" w:rsidR="431BC69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hr-HR"/>
        </w:rPr>
        <w:t xml:space="preserve"> i</w:t>
      </w:r>
      <w:r w:rsidRPr="783BCDAB" w:rsidR="4E01EDD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hr-HR"/>
        </w:rPr>
        <w:t xml:space="preserve"> Maksim Kos</w:t>
      </w:r>
    </w:p>
    <w:p w:rsidR="4E01EDD8" w:rsidRDefault="4E01EDD8" w14:paraId="01977DB8" w14:textId="632F7E0D">
      <w:r w:rsidRPr="783BCDAB" w:rsidR="4E01EDD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hr-HR"/>
        </w:rPr>
        <w:t xml:space="preserve">Detalji:       </w:t>
      </w:r>
    </w:p>
    <w:p w:rsidR="4E01EDD8" w:rsidP="783BCDAB" w:rsidRDefault="4E01EDD8" w14:paraId="7333321D" w14:textId="27876A2D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hr-HR"/>
        </w:rPr>
      </w:pPr>
      <w:r w:rsidRPr="783BCDAB" w:rsidR="4E01EDD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hr-HR"/>
        </w:rPr>
        <w:t>Predstavljena skica sučelja i razrađeni detalji</w:t>
      </w:r>
    </w:p>
    <w:p w:rsidR="4E01EDD8" w:rsidP="783BCDAB" w:rsidRDefault="4E01EDD8" w14:paraId="07D4F46B" w14:textId="0DFA491D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hr-HR"/>
        </w:rPr>
      </w:pPr>
      <w:r w:rsidRPr="783BCDAB" w:rsidR="4E01EDD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hr-HR"/>
        </w:rPr>
        <w:t>Obavljena raspodjela poslova</w:t>
      </w:r>
      <w:r w:rsidRPr="783BCDAB" w:rsidR="40F281A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hr-HR"/>
        </w:rPr>
        <w:t xml:space="preserve">: </w:t>
      </w:r>
    </w:p>
    <w:p w:rsidR="40F281A2" w:rsidP="783BCDAB" w:rsidRDefault="40F281A2" w14:paraId="445A0627" w14:textId="5757DBF6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hr-HR"/>
        </w:rPr>
      </w:pPr>
      <w:r w:rsidRPr="783BCDAB" w:rsidR="40F281A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hr-HR"/>
        </w:rPr>
        <w:t>Vlado Perković - voditelj i dokumentacija, po potrebi ostalo</w:t>
      </w:r>
    </w:p>
    <w:p w:rsidR="40F281A2" w:rsidP="783BCDAB" w:rsidRDefault="40F281A2" w14:paraId="254FFF8D" w14:textId="4D3FE8DE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hr-HR"/>
        </w:rPr>
      </w:pPr>
      <w:proofErr w:type="spellStart"/>
      <w:r w:rsidRPr="783BCDAB" w:rsidR="40F281A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hr-HR"/>
        </w:rPr>
        <w:t>Fran</w:t>
      </w:r>
      <w:proofErr w:type="spellEnd"/>
      <w:r w:rsidRPr="783BCDAB" w:rsidR="40F281A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hr-HR"/>
        </w:rPr>
        <w:t xml:space="preserve"> </w:t>
      </w:r>
      <w:proofErr w:type="spellStart"/>
      <w:r w:rsidRPr="783BCDAB" w:rsidR="40F281A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hr-HR"/>
        </w:rPr>
        <w:t>Belac</w:t>
      </w:r>
      <w:proofErr w:type="spellEnd"/>
      <w:r w:rsidRPr="783BCDAB" w:rsidR="40F281A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hr-HR"/>
        </w:rPr>
        <w:t xml:space="preserve"> - tehnički aspekt web-stranice, tekstualni podaci</w:t>
      </w:r>
    </w:p>
    <w:p w:rsidR="40F281A2" w:rsidP="783BCDAB" w:rsidRDefault="40F281A2" w14:paraId="5BB8C508" w14:textId="66A8EA45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hr-HR"/>
        </w:rPr>
      </w:pPr>
      <w:r w:rsidRPr="783BCDAB" w:rsidR="40F281A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hr-HR"/>
        </w:rPr>
        <w:t>Karlo Boroš - uređivanje i obrada podataka</w:t>
      </w:r>
    </w:p>
    <w:p w:rsidR="40F281A2" w:rsidP="783BCDAB" w:rsidRDefault="40F281A2" w14:paraId="29B7BDC9" w14:textId="392CB8BD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hr-HR"/>
        </w:rPr>
      </w:pPr>
      <w:r w:rsidRPr="783BCDAB" w:rsidR="40F281A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hr-HR"/>
        </w:rPr>
        <w:t>Maksim Kos - statične vizualizacije</w:t>
      </w:r>
    </w:p>
    <w:p w:rsidR="4E01EDD8" w:rsidP="783BCDAB" w:rsidRDefault="4E01EDD8" w14:paraId="37943394" w14:textId="76819542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hr-HR"/>
        </w:rPr>
      </w:pPr>
      <w:r w:rsidRPr="783BCDAB" w:rsidR="4E01EDD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hr-HR"/>
        </w:rPr>
        <w:t>Odlučeno da se s izradom projekta kreće nakon međuispita</w:t>
      </w:r>
      <w:r w:rsidRPr="783BCDAB" w:rsidR="3237393F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hr-HR"/>
        </w:rPr>
        <w:t>, do tada upoznavanje tehnologije Shiny</w:t>
      </w:r>
    </w:p>
    <w:p w:rsidR="783BCDAB" w:rsidP="783BCDAB" w:rsidRDefault="783BCDAB" w14:paraId="66DF0CFF" w14:textId="2F69F518">
      <w:pPr>
        <w:pStyle w:val="BodyText"/>
        <w:rPr>
          <w:lang w:val="hr-HR"/>
        </w:rPr>
      </w:pPr>
    </w:p>
    <w:p xmlns:wp14="http://schemas.microsoft.com/office/word/2010/wordml" w:rsidR="00C601D9" w:rsidRDefault="00C601D9" w14:paraId="54CD245A" wp14:textId="77777777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20"/>
        <w:gridCol w:w="4622"/>
      </w:tblGrid>
      <w:tr xmlns:wp14="http://schemas.microsoft.com/office/word/2010/wordml" w:rsidRPr="006D00C5" w:rsidR="000A6603" w:rsidTr="783BCDAB" w14:paraId="035D5F64" wp14:textId="77777777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132ADA" w:rsidR="000A6603" w:rsidP="00DE4D1A" w:rsidRDefault="00C601D9" w14:paraId="0AD4026D" wp14:textId="77777777">
            <w:pPr>
              <w:pStyle w:val="Header"/>
              <w:spacing w:before="120" w:after="120"/>
              <w:rPr>
                <w:b/>
                <w:lang w:val="hr-HR"/>
              </w:rPr>
            </w:pPr>
            <w:r>
              <w:rPr>
                <w:lang w:val="hr-HR"/>
              </w:rPr>
              <w:br w:type="page"/>
            </w:r>
            <w:r>
              <w:rPr>
                <w:lang w:val="hr-HR"/>
              </w:rPr>
              <w:br w:type="page"/>
            </w:r>
            <w:r>
              <w:rPr>
                <w:lang w:val="hr-HR"/>
              </w:rPr>
              <w:br w:type="page"/>
            </w:r>
            <w:r>
              <w:br w:type="page"/>
            </w:r>
            <w:r>
              <w:br w:type="page"/>
            </w:r>
            <w:r w:rsidR="000A6603">
              <w:rPr>
                <w:b/>
                <w:lang w:val="hr-HR"/>
              </w:rPr>
              <w:t>Suglasan s dokumentom (potpisuju članovi tima):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6D00C5" w:rsidR="000A6603" w:rsidP="00DE4D1A" w:rsidRDefault="000A6603" w14:paraId="1231BE67" wp14:textId="77777777">
            <w:pPr>
              <w:pStyle w:val="Header"/>
              <w:spacing w:before="120" w:after="120"/>
              <w:rPr>
                <w:lang w:val="hr-HR"/>
              </w:rPr>
            </w:pPr>
          </w:p>
        </w:tc>
      </w:tr>
      <w:tr xmlns:wp14="http://schemas.microsoft.com/office/word/2010/wordml" w:rsidRPr="006D00C5" w:rsidR="000A6603" w:rsidTr="783BCDAB" w14:paraId="381DC3FA" wp14:textId="77777777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0A6603" w:rsidP="00DE4D1A" w:rsidRDefault="000A6603" w14:paraId="23E1DA0D" wp14:textId="3B1C5E4C">
            <w:pPr>
              <w:pStyle w:val="Header"/>
              <w:spacing w:before="120" w:after="120"/>
              <w:rPr>
                <w:lang w:val="hr-HR"/>
              </w:rPr>
            </w:pPr>
            <w:r w:rsidRPr="783BCDAB" w:rsidR="7F2F536C">
              <w:rPr>
                <w:lang w:val="hr-HR"/>
              </w:rPr>
              <w:t xml:space="preserve">Fran </w:t>
            </w:r>
            <w:proofErr w:type="spellStart"/>
            <w:r w:rsidRPr="783BCDAB" w:rsidR="7F2F536C">
              <w:rPr>
                <w:lang w:val="hr-HR"/>
              </w:rPr>
              <w:t>Belac</w:t>
            </w:r>
            <w:proofErr w:type="spellEnd"/>
            <w:r w:rsidRPr="783BCDAB" w:rsidR="000A6603">
              <w:rPr>
                <w:lang w:val="hr-HR"/>
              </w:rPr>
              <w:t xml:space="preserve"> 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6D00C5" w:rsidR="000A6603" w:rsidP="00DE4D1A" w:rsidRDefault="000A6603" w14:paraId="3945E081" wp14:textId="77777777">
            <w:pPr>
              <w:pStyle w:val="Header"/>
              <w:spacing w:before="120" w:after="120"/>
              <w:rPr>
                <w:lang w:val="hr-HR"/>
              </w:rPr>
            </w:pPr>
            <w:r w:rsidRPr="006D00C5">
              <w:rPr>
                <w:lang w:val="hr-HR"/>
              </w:rPr>
              <w:t>Datum: ____________</w:t>
            </w:r>
            <w:r>
              <w:rPr>
                <w:lang w:val="hr-HR"/>
              </w:rPr>
              <w:t xml:space="preserve">   Potpis</w:t>
            </w:r>
            <w:r w:rsidRPr="006D00C5">
              <w:rPr>
                <w:lang w:val="hr-HR"/>
              </w:rPr>
              <w:t>: ____________</w:t>
            </w:r>
          </w:p>
        </w:tc>
      </w:tr>
      <w:tr xmlns:wp14="http://schemas.microsoft.com/office/word/2010/wordml" w:rsidRPr="006D00C5" w:rsidR="000A6603" w:rsidTr="783BCDAB" w14:paraId="0A69FDB7" wp14:textId="77777777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0A6603" w:rsidP="00DE4D1A" w:rsidRDefault="000A6603" w14:paraId="4B6A8236" wp14:textId="7347D6DB">
            <w:pPr>
              <w:pStyle w:val="Header"/>
              <w:spacing w:before="120" w:after="120"/>
              <w:rPr>
                <w:lang w:val="hr-HR"/>
              </w:rPr>
            </w:pPr>
            <w:r w:rsidRPr="783BCDAB" w:rsidR="2F462687">
              <w:rPr>
                <w:lang w:val="hr-HR"/>
              </w:rPr>
              <w:t>Karlo Boroš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6D00C5" w:rsidR="000A6603" w:rsidP="00DE4D1A" w:rsidRDefault="000A6603" w14:paraId="5347F45D" wp14:textId="77777777">
            <w:pPr>
              <w:pStyle w:val="Header"/>
              <w:spacing w:before="120" w:after="120"/>
              <w:rPr>
                <w:lang w:val="hr-HR"/>
              </w:rPr>
            </w:pPr>
            <w:r w:rsidRPr="006D00C5">
              <w:rPr>
                <w:lang w:val="hr-HR"/>
              </w:rPr>
              <w:t>Datum: ____________</w:t>
            </w:r>
            <w:r>
              <w:rPr>
                <w:lang w:val="hr-HR"/>
              </w:rPr>
              <w:t xml:space="preserve">   Potpis</w:t>
            </w:r>
            <w:r w:rsidRPr="006D00C5">
              <w:rPr>
                <w:lang w:val="hr-HR"/>
              </w:rPr>
              <w:t>: ____________</w:t>
            </w:r>
          </w:p>
        </w:tc>
      </w:tr>
      <w:tr xmlns:wp14="http://schemas.microsoft.com/office/word/2010/wordml" w:rsidRPr="006D00C5" w:rsidR="000A6603" w:rsidTr="783BCDAB" w14:paraId="4E369E00" wp14:textId="77777777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0A6603" w:rsidP="00DE4D1A" w:rsidRDefault="000A6603" w14:paraId="6C2C52B7" wp14:textId="5B2AE332">
            <w:pPr>
              <w:pStyle w:val="Header"/>
              <w:spacing w:before="120" w:after="120"/>
              <w:rPr>
                <w:lang w:val="hr-HR"/>
              </w:rPr>
            </w:pPr>
            <w:r w:rsidRPr="783BCDAB" w:rsidR="3AA809F9">
              <w:rPr>
                <w:lang w:val="hr-HR"/>
              </w:rPr>
              <w:t>Maksim Kos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6D00C5" w:rsidR="000A6603" w:rsidP="00DE4D1A" w:rsidRDefault="000A6603" w14:paraId="767B6C33" wp14:textId="77777777">
            <w:pPr>
              <w:pStyle w:val="Header"/>
              <w:spacing w:before="120" w:after="120"/>
              <w:rPr>
                <w:lang w:val="hr-HR"/>
              </w:rPr>
            </w:pPr>
            <w:r w:rsidRPr="006D00C5">
              <w:rPr>
                <w:lang w:val="hr-HR"/>
              </w:rPr>
              <w:t>Datum: ____________</w:t>
            </w:r>
            <w:r>
              <w:rPr>
                <w:lang w:val="hr-HR"/>
              </w:rPr>
              <w:t xml:space="preserve">   Potpis</w:t>
            </w:r>
            <w:r w:rsidRPr="006D00C5">
              <w:rPr>
                <w:lang w:val="hr-HR"/>
              </w:rPr>
              <w:t>: ____________</w:t>
            </w:r>
          </w:p>
        </w:tc>
      </w:tr>
      <w:tr xmlns:wp14="http://schemas.microsoft.com/office/word/2010/wordml" w:rsidRPr="006D00C5" w:rsidR="000A6603" w:rsidTr="783BCDAB" w14:paraId="7E78E1FB" wp14:textId="77777777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0A6603" w:rsidP="00DE4D1A" w:rsidRDefault="000A6603" w14:paraId="123C4589" wp14:textId="62E39432">
            <w:pPr>
              <w:pStyle w:val="Header"/>
              <w:spacing w:before="120" w:after="120"/>
              <w:rPr>
                <w:lang w:val="hr-HR"/>
              </w:rPr>
            </w:pPr>
            <w:r w:rsidRPr="783BCDAB" w:rsidR="7FA6A9DD">
              <w:rPr>
                <w:lang w:val="hr-HR"/>
              </w:rPr>
              <w:t>Vlado Perković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6D00C5" w:rsidR="000A6603" w:rsidP="00DE4D1A" w:rsidRDefault="000A6603" w14:paraId="3C28FA6B" wp14:textId="77777777">
            <w:pPr>
              <w:pStyle w:val="Header"/>
              <w:spacing w:before="120" w:after="120"/>
              <w:rPr>
                <w:lang w:val="hr-HR"/>
              </w:rPr>
            </w:pPr>
            <w:r w:rsidRPr="006D00C5">
              <w:rPr>
                <w:lang w:val="hr-HR"/>
              </w:rPr>
              <w:t>Datum: ____________</w:t>
            </w:r>
            <w:r>
              <w:rPr>
                <w:lang w:val="hr-HR"/>
              </w:rPr>
              <w:t xml:space="preserve">   Potpis</w:t>
            </w:r>
            <w:r w:rsidRPr="006D00C5">
              <w:rPr>
                <w:lang w:val="hr-HR"/>
              </w:rPr>
              <w:t>: ____________</w:t>
            </w:r>
          </w:p>
        </w:tc>
      </w:tr>
    </w:tbl>
    <w:p xmlns:wp14="http://schemas.microsoft.com/office/word/2010/wordml" w:rsidRPr="000A6603" w:rsidR="000A6603" w:rsidP="000A6603" w:rsidRDefault="000A6603" w14:paraId="36FEB5B0" wp14:textId="77777777">
      <w:pPr>
        <w:pStyle w:val="BodyText"/>
        <w:rPr>
          <w:lang w:val="hr-HR"/>
        </w:rPr>
      </w:pPr>
    </w:p>
    <w:p xmlns:wp14="http://schemas.microsoft.com/office/word/2010/wordml" w:rsidRPr="006D00C5" w:rsidR="00E119AF" w:rsidP="00033D01" w:rsidRDefault="00E119AF" w14:paraId="30D7AA69" wp14:textId="77777777">
      <w:pPr>
        <w:rPr>
          <w:lang w:val="hr-HR"/>
        </w:rPr>
      </w:pPr>
    </w:p>
    <w:p xmlns:wp14="http://schemas.microsoft.com/office/word/2010/wordml" w:rsidR="00BD4729" w:rsidP="000A6603" w:rsidRDefault="00BD4729" w14:paraId="7196D064" wp14:textId="77777777">
      <w:pPr>
        <w:pStyle w:val="Header"/>
        <w:spacing w:before="120" w:after="120"/>
        <w:rPr>
          <w:b/>
          <w:lang w:val="hr-HR"/>
        </w:rPr>
        <w:sectPr w:rsidR="00BD4729" w:rsidSect="00DE4D1A">
          <w:pgSz w:w="12240" w:h="15840" w:orient="portrait" w:code="1"/>
          <w:pgMar w:top="1440" w:right="1440" w:bottom="1440" w:left="1440" w:header="720" w:footer="720" w:gutter="0"/>
          <w:cols w:space="72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20"/>
        <w:gridCol w:w="4622"/>
      </w:tblGrid>
      <w:tr xmlns:wp14="http://schemas.microsoft.com/office/word/2010/wordml" w:rsidRPr="006D00C5" w:rsidR="00E119AF" w:rsidTr="783BCDAB" w14:paraId="7F9ACD35" wp14:textId="77777777">
        <w:tblPrEx>
          <w:tblCellMar>
            <w:top w:w="0" w:type="dxa"/>
            <w:bottom w:w="0" w:type="dxa"/>
          </w:tblCellMar>
        </w:tblPrEx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6D00C5" w:rsidR="00E119AF" w:rsidP="00154FCD" w:rsidRDefault="00BD4729" w14:paraId="44AB2744" wp14:textId="77777777">
            <w:pPr>
              <w:pStyle w:val="Header"/>
              <w:keepNext/>
              <w:keepLines/>
              <w:spacing w:before="120" w:after="120"/>
              <w:rPr>
                <w:b/>
                <w:lang w:val="hr-HR"/>
              </w:rPr>
            </w:pPr>
            <w:r>
              <w:rPr>
                <w:b/>
                <w:lang w:val="hr-HR"/>
              </w:rPr>
              <w:t>Odobrio</w:t>
            </w:r>
            <w:r w:rsidR="000A6603">
              <w:rPr>
                <w:b/>
                <w:lang w:val="hr-HR"/>
              </w:rPr>
              <w:t>(potpisuje nastavnik)</w:t>
            </w:r>
            <w:r w:rsidRPr="006D00C5" w:rsidR="00E119AF">
              <w:rPr>
                <w:b/>
                <w:lang w:val="hr-HR"/>
              </w:rPr>
              <w:t>:</w:t>
            </w:r>
          </w:p>
          <w:p w:rsidRPr="006D00C5" w:rsidR="00E119AF" w:rsidP="783BCDAB" w:rsidRDefault="001114D4" w14:paraId="16C00D7E" wp14:textId="51E349BE">
            <w:pPr>
              <w:pStyle w:val="Header"/>
              <w:spacing w:before="120" w:after="120"/>
              <w:rPr>
                <w:lang w:val="hr-HR"/>
              </w:rPr>
            </w:pPr>
            <w:r w:rsidRPr="783BCDAB" w:rsidR="61EF6C3B">
              <w:rPr>
                <w:lang w:val="hr-HR"/>
              </w:rPr>
              <w:t>Luka Humski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6D00C5" w:rsidR="00E119AF" w:rsidP="006D00C5" w:rsidRDefault="00E119AF" w14:paraId="34FF1C98" wp14:textId="77777777">
            <w:pPr>
              <w:pStyle w:val="Header"/>
              <w:spacing w:before="120" w:after="120"/>
              <w:rPr>
                <w:b/>
                <w:lang w:val="hr-HR"/>
              </w:rPr>
            </w:pPr>
          </w:p>
        </w:tc>
      </w:tr>
    </w:tbl>
    <w:p xmlns:wp14="http://schemas.microsoft.com/office/word/2010/wordml" w:rsidR="00BD4729" w:rsidP="006D00C5" w:rsidRDefault="00BD4729" w14:paraId="6D072C0D" wp14:textId="77777777">
      <w:pPr>
        <w:pStyle w:val="Header"/>
        <w:spacing w:before="120" w:after="120"/>
        <w:rPr>
          <w:lang w:val="hr-HR"/>
        </w:rPr>
        <w:sectPr w:rsidR="00BD4729" w:rsidSect="00BD4729">
          <w:type w:val="continuous"/>
          <w:pgSz w:w="12240" w:h="15840" w:orient="portrait" w:code="1"/>
          <w:pgMar w:top="1440" w:right="1440" w:bottom="1440" w:left="1440" w:header="720" w:footer="720" w:gutter="0"/>
          <w:cols w:space="72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20"/>
        <w:gridCol w:w="4622"/>
      </w:tblGrid>
      <w:tr xmlns:wp14="http://schemas.microsoft.com/office/word/2010/wordml" w:rsidRPr="006D00C5" w:rsidR="00E119AF" w14:paraId="0D71D5C5" wp14:textId="77777777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:rsidRPr="006D00C5" w:rsidR="00E119AF" w:rsidP="006D00C5" w:rsidRDefault="00E119AF" w14:paraId="3E79BFD8" wp14:textId="77777777">
            <w:pPr>
              <w:pStyle w:val="Header"/>
              <w:spacing w:before="120" w:after="120"/>
              <w:rPr>
                <w:lang w:val="hr-HR"/>
              </w:rPr>
            </w:pPr>
            <w:r w:rsidRPr="006D00C5">
              <w:rPr>
                <w:lang w:val="hr-HR"/>
              </w:rPr>
              <w:t>Datum: ____________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Pr="006D00C5" w:rsidR="00E119AF" w:rsidP="006D00C5" w:rsidRDefault="00416E61" w14:paraId="0450ECBE" wp14:textId="77777777">
            <w:pPr>
              <w:pStyle w:val="Header"/>
              <w:spacing w:before="120" w:after="120"/>
              <w:rPr>
                <w:lang w:val="hr-HR"/>
              </w:rPr>
            </w:pPr>
            <w:r>
              <w:rPr>
                <w:lang w:val="hr-HR"/>
              </w:rPr>
              <w:t>Potpis</w:t>
            </w:r>
            <w:r w:rsidRPr="006D00C5" w:rsidR="00E119AF">
              <w:rPr>
                <w:lang w:val="hr-HR"/>
              </w:rPr>
              <w:t>: ____________</w:t>
            </w:r>
          </w:p>
        </w:tc>
      </w:tr>
    </w:tbl>
    <w:p xmlns:wp14="http://schemas.microsoft.com/office/word/2010/wordml" w:rsidR="00904D7F" w:rsidP="00033D01" w:rsidRDefault="00904D7F" w14:paraId="48A21919" wp14:textId="77777777">
      <w:pPr>
        <w:rPr>
          <w:lang w:val="hr-HR"/>
        </w:rPr>
      </w:pPr>
    </w:p>
    <w:p xmlns:wp14="http://schemas.microsoft.com/office/word/2010/wordml" w:rsidR="00904D7F" w:rsidP="00033D01" w:rsidRDefault="00904D7F" w14:paraId="6BD18F9B" wp14:textId="77777777">
      <w:pPr>
        <w:rPr>
          <w:lang w:val="hr-HR"/>
        </w:rPr>
      </w:pPr>
    </w:p>
    <w:sectPr w:rsidR="00904D7F" w:rsidSect="00BD4729">
      <w:type w:val="continuous"/>
      <w:pgSz w:w="12240" w:h="15840" w:orient="portrait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7F1570" w:rsidRDefault="007F1570" w14:paraId="5B08B5D1" wp14:textId="77777777">
      <w:r>
        <w:separator/>
      </w:r>
    </w:p>
  </w:endnote>
  <w:endnote w:type="continuationSeparator" w:id="0">
    <w:p xmlns:wp14="http://schemas.microsoft.com/office/word/2010/wordml" w:rsidR="007F1570" w:rsidRDefault="007F1570" w14:paraId="16DEB4A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xmlns:wp14="http://schemas.microsoft.com/office/word/2010/wordml" w:rsidRPr="00DF3B4B" w:rsidR="00F5587F" w:rsidTr="783BCDAB" w14:paraId="08A85E28" wp14:textId="77777777">
      <w:tblPrEx>
        <w:tblCellMar>
          <w:top w:w="0" w:type="dxa"/>
          <w:bottom w:w="0" w:type="dxa"/>
        </w:tblCellMar>
      </w:tblPrEx>
      <w:trPr>
        <w:trHeight w:val="300"/>
      </w:trPr>
      <w:tc>
        <w:tcPr>
          <w:tcW w:w="3162" w:type="dxa"/>
          <w:tcBorders>
            <w:top w:val="nil"/>
            <w:left w:val="nil"/>
            <w:bottom w:val="nil"/>
            <w:right w:val="nil"/>
          </w:tcBorders>
          <w:tcMar/>
        </w:tcPr>
        <w:p w:rsidRPr="00DF3B4B" w:rsidR="00F5587F" w:rsidRDefault="00F5587F" w14:paraId="73310230" wp14:textId="77777777">
          <w:pPr>
            <w:ind w:right="360"/>
            <w:rPr>
              <w:lang w:val="hr-HR"/>
            </w:rPr>
          </w:pPr>
          <w:r>
            <w:rPr>
              <w:lang w:val="hr-HR"/>
            </w:rPr>
            <w:t>FER 2 - Projekt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tcMar/>
        </w:tcPr>
        <w:p w:rsidRPr="00DF3B4B" w:rsidR="00F5587F" w:rsidRDefault="00F5587F" w14:paraId="1E6DBC7D" wp14:textId="77777777">
          <w:pPr>
            <w:jc w:val="center"/>
            <w:rPr>
              <w:lang w:val="hr-HR"/>
            </w:rPr>
          </w:pPr>
          <w:r w:rsidRPr="00DF3B4B">
            <w:rPr>
              <w:rFonts w:ascii="Symbol" w:hAnsi="Symbol" w:eastAsia="Symbol" w:cs="Symbol"/>
              <w:lang w:val="hr-HR"/>
            </w:rPr>
            <w:t>Ó</w:t>
          </w:r>
          <w:r>
            <w:rPr>
              <w:lang w:val="hr-HR"/>
            </w:rPr>
            <w:t>FER</w:t>
          </w:r>
          <w:r w:rsidRPr="00DF3B4B">
            <w:rPr>
              <w:lang w:val="hr-HR"/>
            </w:rPr>
            <w:t xml:space="preserve">, </w:t>
          </w:r>
          <w:r w:rsidRPr="00DF3B4B">
            <w:rPr>
              <w:lang w:val="hr-HR"/>
            </w:rPr>
            <w:fldChar w:fldCharType="begin"/>
          </w:r>
          <w:r w:rsidRPr="00DF3B4B">
            <w:rPr>
              <w:lang w:val="hr-HR"/>
            </w:rPr>
            <w:instrText xml:space="preserve"> DATE \@ "yyyy" </w:instrText>
          </w:r>
          <w:r w:rsidRPr="00DF3B4B">
            <w:rPr>
              <w:lang w:val="hr-HR"/>
            </w:rPr>
            <w:fldChar w:fldCharType="separate"/>
          </w:r>
          <w:r>
            <w:rPr>
              <w:noProof/>
              <w:lang w:val="hr-HR"/>
            </w:rPr>
            <w:t>2007</w:t>
          </w:r>
          <w:r w:rsidRPr="00DF3B4B">
            <w:rPr>
              <w:lang w:val="hr-HR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tcMar/>
        </w:tcPr>
        <w:p w:rsidRPr="00DF3B4B" w:rsidR="00F5587F" w:rsidRDefault="00F5587F" w14:paraId="1079E48C" wp14:textId="77777777">
          <w:pPr>
            <w:jc w:val="right"/>
            <w:rPr>
              <w:lang w:val="hr-HR"/>
            </w:rPr>
          </w:pPr>
          <w:r w:rsidRPr="00DF3B4B">
            <w:rPr>
              <w:lang w:val="hr-HR"/>
            </w:rPr>
            <w:t xml:space="preserve">Stranica </w:t>
          </w:r>
          <w:r w:rsidRPr="00DF3B4B">
            <w:rPr>
              <w:rStyle w:val="PageNumber"/>
              <w:lang w:val="hr-HR"/>
            </w:rPr>
            <w:fldChar w:fldCharType="begin"/>
          </w:r>
          <w:r w:rsidRPr="00DF3B4B">
            <w:rPr>
              <w:rStyle w:val="PageNumber"/>
              <w:lang w:val="hr-HR"/>
            </w:rPr>
            <w:instrText xml:space="preserve"> PAGE </w:instrText>
          </w:r>
          <w:r w:rsidRPr="00DF3B4B">
            <w:rPr>
              <w:rStyle w:val="PageNumber"/>
              <w:lang w:val="hr-HR"/>
            </w:rPr>
            <w:fldChar w:fldCharType="separate"/>
          </w:r>
          <w:r>
            <w:rPr>
              <w:rStyle w:val="PageNumber"/>
              <w:noProof/>
              <w:lang w:val="hr-HR"/>
            </w:rPr>
            <w:t>6</w:t>
          </w:r>
          <w:r w:rsidRPr="00DF3B4B">
            <w:rPr>
              <w:rStyle w:val="PageNumber"/>
              <w:lang w:val="hr-HR"/>
            </w:rPr>
            <w:fldChar w:fldCharType="end"/>
          </w:r>
          <w:r w:rsidRPr="00DF3B4B">
            <w:rPr>
              <w:rStyle w:val="PageNumber"/>
              <w:lang w:val="hr-HR"/>
            </w:rPr>
            <w:t xml:space="preserve"> od </w:t>
          </w:r>
          <w:r w:rsidRPr="00DF3B4B">
            <w:rPr>
              <w:rStyle w:val="PageNumber"/>
              <w:lang w:val="hr-HR"/>
            </w:rPr>
            <w:fldChar w:fldCharType="begin"/>
          </w:r>
          <w:r w:rsidRPr="00DF3B4B">
            <w:rPr>
              <w:rStyle w:val="PageNumber"/>
              <w:lang w:val="hr-HR"/>
            </w:rPr>
            <w:instrText xml:space="preserve"> NUMPAGES  \* MERGEFORMAT </w:instrText>
          </w:r>
          <w:r w:rsidRPr="00DF3B4B">
            <w:rPr>
              <w:rStyle w:val="PageNumber"/>
              <w:lang w:val="hr-HR"/>
            </w:rPr>
            <w:fldChar w:fldCharType="separate"/>
          </w:r>
          <w:r>
            <w:rPr>
              <w:rStyle w:val="PageNumber"/>
              <w:noProof/>
              <w:lang w:val="hr-HR"/>
            </w:rPr>
            <w:t>6</w:t>
          </w:r>
          <w:r w:rsidRPr="00DF3B4B">
            <w:rPr>
              <w:rStyle w:val="PageNumber"/>
              <w:lang w:val="hr-HR"/>
            </w:rPr>
            <w:fldChar w:fldCharType="end"/>
          </w:r>
        </w:p>
      </w:tc>
    </w:tr>
  </w:tbl>
  <w:p xmlns:wp14="http://schemas.microsoft.com/office/word/2010/wordml" w:rsidR="00F5587F" w:rsidRDefault="00F5587F" w14:paraId="238601FE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7F1570" w:rsidRDefault="007F1570" w14:paraId="0AD9C6F4" wp14:textId="77777777">
      <w:r>
        <w:separator/>
      </w:r>
    </w:p>
  </w:footnote>
  <w:footnote w:type="continuationSeparator" w:id="0">
    <w:p xmlns:wp14="http://schemas.microsoft.com/office/word/2010/wordml" w:rsidR="007F1570" w:rsidRDefault="007F1570" w14:paraId="4B1F511A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xmlns:wp14="http://schemas.microsoft.com/office/word/2010/wordml" w:rsidR="00F5587F" w:rsidTr="783BCDAB" w14:paraId="6AAD4008" wp14:textId="77777777">
      <w:tblPrEx>
        <w:tblCellMar>
          <w:top w:w="0" w:type="dxa"/>
          <w:bottom w:w="0" w:type="dxa"/>
        </w:tblCellMar>
      </w:tblPrEx>
      <w:tc>
        <w:tcPr>
          <w:tcW w:w="6379" w:type="dxa"/>
          <w:tcMar/>
        </w:tcPr>
        <w:p w:rsidRPr="00DF3B4B" w:rsidR="00F5587F" w:rsidP="62AD69E2" w:rsidRDefault="00F5587F" w14:paraId="7A07AFAA" wp14:textId="5A07C49B">
          <w:pPr>
            <w:pStyle w:val="BodyText"/>
            <w:widowControl w:val="0"/>
            <w:spacing w:after="120" w:line="240" w:lineRule="atLeast"/>
            <w:ind w:left="0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noProof w:val="0"/>
              <w:sz w:val="20"/>
              <w:szCs w:val="20"/>
              <w:lang w:val="en-US"/>
            </w:rPr>
          </w:pPr>
          <w:proofErr w:type="spellStart"/>
          <w:r w:rsidRPr="62AD69E2" w:rsidR="62AD69E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noProof w:val="0"/>
              <w:sz w:val="20"/>
              <w:szCs w:val="20"/>
              <w:lang w:val="en-GB"/>
            </w:rPr>
            <w:t>Razvoj</w:t>
          </w:r>
          <w:proofErr w:type="spellEnd"/>
          <w:r w:rsidRPr="62AD69E2" w:rsidR="62AD69E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noProof w:val="0"/>
              <w:sz w:val="20"/>
              <w:szCs w:val="20"/>
              <w:lang w:val="en-GB"/>
            </w:rPr>
            <w:t xml:space="preserve"> </w:t>
          </w:r>
          <w:proofErr w:type="spellStart"/>
          <w:r w:rsidRPr="62AD69E2" w:rsidR="62AD69E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noProof w:val="0"/>
              <w:sz w:val="20"/>
              <w:szCs w:val="20"/>
              <w:lang w:val="en-GB"/>
            </w:rPr>
            <w:t>sučelja</w:t>
          </w:r>
          <w:proofErr w:type="spellEnd"/>
          <w:r w:rsidRPr="62AD69E2" w:rsidR="62AD69E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noProof w:val="0"/>
              <w:sz w:val="20"/>
              <w:szCs w:val="20"/>
              <w:lang w:val="en-GB"/>
            </w:rPr>
            <w:t xml:space="preserve"> za </w:t>
          </w:r>
          <w:proofErr w:type="spellStart"/>
          <w:r w:rsidRPr="62AD69E2" w:rsidR="62AD69E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noProof w:val="0"/>
              <w:sz w:val="20"/>
              <w:szCs w:val="20"/>
              <w:lang w:val="en-GB"/>
            </w:rPr>
            <w:t>eksploratornu</w:t>
          </w:r>
          <w:proofErr w:type="spellEnd"/>
          <w:r w:rsidRPr="62AD69E2" w:rsidR="62AD69E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noProof w:val="0"/>
              <w:sz w:val="20"/>
              <w:szCs w:val="20"/>
              <w:lang w:val="en-GB"/>
            </w:rPr>
            <w:t xml:space="preserve"> </w:t>
          </w:r>
          <w:proofErr w:type="spellStart"/>
          <w:r w:rsidRPr="62AD69E2" w:rsidR="62AD69E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noProof w:val="0"/>
              <w:sz w:val="20"/>
              <w:szCs w:val="20"/>
              <w:lang w:val="en-GB"/>
            </w:rPr>
            <w:t>analizu</w:t>
          </w:r>
          <w:proofErr w:type="spellEnd"/>
          <w:r w:rsidRPr="62AD69E2" w:rsidR="62AD69E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noProof w:val="0"/>
              <w:sz w:val="20"/>
              <w:szCs w:val="20"/>
              <w:lang w:val="en-GB"/>
            </w:rPr>
            <w:t xml:space="preserve"> </w:t>
          </w:r>
          <w:proofErr w:type="spellStart"/>
          <w:r w:rsidRPr="62AD69E2" w:rsidR="62AD69E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noProof w:val="0"/>
              <w:sz w:val="20"/>
              <w:szCs w:val="20"/>
              <w:lang w:val="en-GB"/>
            </w:rPr>
            <w:t>popisa</w:t>
          </w:r>
          <w:proofErr w:type="spellEnd"/>
          <w:r w:rsidRPr="62AD69E2" w:rsidR="62AD69E2"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noProof w:val="0"/>
              <w:sz w:val="20"/>
              <w:szCs w:val="20"/>
              <w:lang w:val="en-GB"/>
            </w:rPr>
            <w:t xml:space="preserve"> stanovništva uz statične vizualizacije</w:t>
          </w:r>
        </w:p>
      </w:tc>
      <w:tc>
        <w:tcPr>
          <w:tcW w:w="3179" w:type="dxa"/>
          <w:tcMar/>
        </w:tcPr>
        <w:p w:rsidRPr="00DF3B4B" w:rsidR="00F5587F" w:rsidRDefault="00F5587F" w14:paraId="33728E51" wp14:textId="50EC4C36">
          <w:pPr>
            <w:tabs>
              <w:tab w:val="left" w:pos="1135"/>
            </w:tabs>
            <w:spacing w:before="40"/>
            <w:ind w:right="68"/>
            <w:rPr>
              <w:lang w:val="hr-HR"/>
            </w:rPr>
          </w:pPr>
          <w:r w:rsidRPr="783BCDAB" w:rsidR="783BCDAB">
            <w:rPr>
              <w:lang w:val="hr-HR"/>
            </w:rPr>
            <w:t xml:space="preserve">  Verzija:           1.0</w:t>
          </w:r>
        </w:p>
      </w:tc>
    </w:tr>
    <w:tr xmlns:wp14="http://schemas.microsoft.com/office/word/2010/wordml" w:rsidR="00F5587F" w:rsidTr="783BCDAB" w14:paraId="1414B391" wp14:textId="77777777">
      <w:tblPrEx>
        <w:tblCellMar>
          <w:top w:w="0" w:type="dxa"/>
          <w:bottom w:w="0" w:type="dxa"/>
        </w:tblCellMar>
      </w:tblPrEx>
      <w:tc>
        <w:tcPr>
          <w:tcW w:w="6379" w:type="dxa"/>
          <w:tcMar/>
        </w:tcPr>
        <w:p w:rsidRPr="00DF3B4B" w:rsidR="00F5587F" w:rsidRDefault="00F5587F" w14:paraId="040B002C" wp14:textId="77777777">
          <w:pPr>
            <w:rPr>
              <w:lang w:val="hr-HR"/>
            </w:rPr>
          </w:pPr>
          <w:r>
            <w:rPr>
              <w:lang w:val="hr-HR"/>
            </w:rPr>
            <w:t>Projektna dokumentacija</w:t>
          </w:r>
        </w:p>
      </w:tc>
      <w:tc>
        <w:tcPr>
          <w:tcW w:w="3179" w:type="dxa"/>
          <w:tcMar/>
        </w:tcPr>
        <w:p w:rsidRPr="00DF3B4B" w:rsidR="00F5587F" w:rsidRDefault="00F5587F" w14:paraId="23E85305" wp14:textId="56C969C6">
          <w:pPr>
            <w:rPr>
              <w:lang w:val="hr-HR"/>
            </w:rPr>
          </w:pPr>
          <w:r w:rsidRPr="783BCDAB" w:rsidR="783BCDAB">
            <w:rPr>
              <w:lang w:val="hr-HR"/>
            </w:rPr>
            <w:t xml:space="preserve">  Datum:  </w:t>
          </w:r>
          <w:r w:rsidRPr="783BCDAB" w:rsidR="783BCDAB">
            <w:rPr>
              <w:lang w:val="hr-HR"/>
            </w:rPr>
            <w:t>08.11.2022.</w:t>
          </w:r>
        </w:p>
      </w:tc>
    </w:tr>
  </w:tbl>
  <w:p xmlns:wp14="http://schemas.microsoft.com/office/word/2010/wordml" w:rsidR="00F5587F" w:rsidRDefault="00F5587F" w14:paraId="0F3CABC7" wp14:textId="77777777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B4nMOdDVDcBoRf" int2:id="EDzmO8ds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">
    <w:nsid w:val="6ae385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25617BB"/>
    <w:multiLevelType w:val="hybridMultilevel"/>
    <w:tmpl w:val="397460E6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20911403"/>
    <w:multiLevelType w:val="hybridMultilevel"/>
    <w:tmpl w:val="C6BA4C44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2CD47FF4"/>
    <w:multiLevelType w:val="hybridMultilevel"/>
    <w:tmpl w:val="34FE5144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421978A1"/>
    <w:multiLevelType w:val="hybridMultilevel"/>
    <w:tmpl w:val="C4EAE0A8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672F51E9"/>
    <w:multiLevelType w:val="hybridMultilevel"/>
    <w:tmpl w:val="19344450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791447D4"/>
    <w:multiLevelType w:val="hybridMultilevel"/>
    <w:tmpl w:val="B40018E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8">
    <w:abstractNumId w:val="7"/>
  </w:num>
  <w:num w:numId="1" w16cid:durableId="1099908478">
    <w:abstractNumId w:val="0"/>
  </w:num>
  <w:num w:numId="2" w16cid:durableId="1189755267">
    <w:abstractNumId w:val="5"/>
  </w:num>
  <w:num w:numId="3" w16cid:durableId="499926517">
    <w:abstractNumId w:val="2"/>
  </w:num>
  <w:num w:numId="4" w16cid:durableId="399908196">
    <w:abstractNumId w:val="1"/>
  </w:num>
  <w:num w:numId="5" w16cid:durableId="1101414933">
    <w:abstractNumId w:val="3"/>
  </w:num>
  <w:num w:numId="6" w16cid:durableId="1665550149">
    <w:abstractNumId w:val="4"/>
  </w:num>
  <w:num w:numId="7" w16cid:durableId="1626765426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val="bestFit" w:percent="88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D6"/>
    <w:rsid w:val="00033D01"/>
    <w:rsid w:val="000419A8"/>
    <w:rsid w:val="000A2851"/>
    <w:rsid w:val="000A6603"/>
    <w:rsid w:val="000E79E7"/>
    <w:rsid w:val="000F5C98"/>
    <w:rsid w:val="001114D4"/>
    <w:rsid w:val="00130B16"/>
    <w:rsid w:val="00144939"/>
    <w:rsid w:val="00154FCD"/>
    <w:rsid w:val="0015703B"/>
    <w:rsid w:val="001E3F6D"/>
    <w:rsid w:val="00221E68"/>
    <w:rsid w:val="00230E52"/>
    <w:rsid w:val="002F0495"/>
    <w:rsid w:val="002F43D6"/>
    <w:rsid w:val="0033503A"/>
    <w:rsid w:val="00342FA5"/>
    <w:rsid w:val="0039618E"/>
    <w:rsid w:val="00403B3D"/>
    <w:rsid w:val="00416E61"/>
    <w:rsid w:val="00491A4E"/>
    <w:rsid w:val="004B7C79"/>
    <w:rsid w:val="004D0BEF"/>
    <w:rsid w:val="004E5140"/>
    <w:rsid w:val="0055086F"/>
    <w:rsid w:val="00552603"/>
    <w:rsid w:val="005F1CE1"/>
    <w:rsid w:val="006417E6"/>
    <w:rsid w:val="00693BBE"/>
    <w:rsid w:val="006C6089"/>
    <w:rsid w:val="006D00C5"/>
    <w:rsid w:val="006D42F1"/>
    <w:rsid w:val="006E238A"/>
    <w:rsid w:val="007079B5"/>
    <w:rsid w:val="00733A5F"/>
    <w:rsid w:val="0073741F"/>
    <w:rsid w:val="00785F38"/>
    <w:rsid w:val="007A0D92"/>
    <w:rsid w:val="007E52CC"/>
    <w:rsid w:val="007F1570"/>
    <w:rsid w:val="007F6785"/>
    <w:rsid w:val="007F7A84"/>
    <w:rsid w:val="00811573"/>
    <w:rsid w:val="0083025B"/>
    <w:rsid w:val="008A7E91"/>
    <w:rsid w:val="00904D7F"/>
    <w:rsid w:val="0094B5CB"/>
    <w:rsid w:val="009B5275"/>
    <w:rsid w:val="009F5B9E"/>
    <w:rsid w:val="00A47FBB"/>
    <w:rsid w:val="00A54FA1"/>
    <w:rsid w:val="00A722D2"/>
    <w:rsid w:val="00A82B53"/>
    <w:rsid w:val="00AE6707"/>
    <w:rsid w:val="00B26D8A"/>
    <w:rsid w:val="00B45CFD"/>
    <w:rsid w:val="00B73EC2"/>
    <w:rsid w:val="00B946AE"/>
    <w:rsid w:val="00BB0DA6"/>
    <w:rsid w:val="00BD4729"/>
    <w:rsid w:val="00C601D9"/>
    <w:rsid w:val="00C74132"/>
    <w:rsid w:val="00C76B12"/>
    <w:rsid w:val="00CA55AA"/>
    <w:rsid w:val="00D17DF5"/>
    <w:rsid w:val="00D309A5"/>
    <w:rsid w:val="00D431B3"/>
    <w:rsid w:val="00DE4D1A"/>
    <w:rsid w:val="00DF3B4B"/>
    <w:rsid w:val="00E00BD9"/>
    <w:rsid w:val="00E119AF"/>
    <w:rsid w:val="00ED59D3"/>
    <w:rsid w:val="00EE70A8"/>
    <w:rsid w:val="00EF3BD8"/>
    <w:rsid w:val="00F141DC"/>
    <w:rsid w:val="00F54CAC"/>
    <w:rsid w:val="00F5587F"/>
    <w:rsid w:val="00F96AD6"/>
    <w:rsid w:val="00FC64FB"/>
    <w:rsid w:val="02778B84"/>
    <w:rsid w:val="0326C5ED"/>
    <w:rsid w:val="036F7C5C"/>
    <w:rsid w:val="03FA3388"/>
    <w:rsid w:val="0411AEC5"/>
    <w:rsid w:val="047F9FC7"/>
    <w:rsid w:val="0515FE18"/>
    <w:rsid w:val="05AF2C46"/>
    <w:rsid w:val="064E9F2F"/>
    <w:rsid w:val="06645CD1"/>
    <w:rsid w:val="078FF162"/>
    <w:rsid w:val="07E88241"/>
    <w:rsid w:val="08A01ABE"/>
    <w:rsid w:val="08C72245"/>
    <w:rsid w:val="0CD39E55"/>
    <w:rsid w:val="0EC5A07C"/>
    <w:rsid w:val="0F0E87E7"/>
    <w:rsid w:val="0F28C10D"/>
    <w:rsid w:val="0F8B4021"/>
    <w:rsid w:val="127CA6A4"/>
    <w:rsid w:val="1342DFD9"/>
    <w:rsid w:val="13B31476"/>
    <w:rsid w:val="151B9DCC"/>
    <w:rsid w:val="15486391"/>
    <w:rsid w:val="15AC27B3"/>
    <w:rsid w:val="15CD1935"/>
    <w:rsid w:val="15F24C59"/>
    <w:rsid w:val="1634A938"/>
    <w:rsid w:val="1797DB7E"/>
    <w:rsid w:val="17C4DC1C"/>
    <w:rsid w:val="193F2FD2"/>
    <w:rsid w:val="1970FAFA"/>
    <w:rsid w:val="1BAA9CB5"/>
    <w:rsid w:val="1C30DCB9"/>
    <w:rsid w:val="1D346FF2"/>
    <w:rsid w:val="1D7821C6"/>
    <w:rsid w:val="1DF6680A"/>
    <w:rsid w:val="1E071D02"/>
    <w:rsid w:val="1F535F3C"/>
    <w:rsid w:val="22067438"/>
    <w:rsid w:val="222B7331"/>
    <w:rsid w:val="22744221"/>
    <w:rsid w:val="24D2B76A"/>
    <w:rsid w:val="2597C5BA"/>
    <w:rsid w:val="264541EE"/>
    <w:rsid w:val="26A9344F"/>
    <w:rsid w:val="29B6C22F"/>
    <w:rsid w:val="29EAF5D5"/>
    <w:rsid w:val="2AB1E8CB"/>
    <w:rsid w:val="2AED8D90"/>
    <w:rsid w:val="2B2D76DA"/>
    <w:rsid w:val="2C397A87"/>
    <w:rsid w:val="2C8D2D24"/>
    <w:rsid w:val="2CEC859C"/>
    <w:rsid w:val="2DC15822"/>
    <w:rsid w:val="2DE0CDD6"/>
    <w:rsid w:val="2F238207"/>
    <w:rsid w:val="2F462687"/>
    <w:rsid w:val="2F9AC942"/>
    <w:rsid w:val="2F9D1093"/>
    <w:rsid w:val="2FC0FEB3"/>
    <w:rsid w:val="3237393F"/>
    <w:rsid w:val="32AB5520"/>
    <w:rsid w:val="363C9EA4"/>
    <w:rsid w:val="365BE78B"/>
    <w:rsid w:val="36E00626"/>
    <w:rsid w:val="375F9878"/>
    <w:rsid w:val="3771A55A"/>
    <w:rsid w:val="377392DF"/>
    <w:rsid w:val="37CC1098"/>
    <w:rsid w:val="37EB8656"/>
    <w:rsid w:val="394EB89C"/>
    <w:rsid w:val="3A91B0D0"/>
    <w:rsid w:val="3AA809F9"/>
    <w:rsid w:val="3B3065D4"/>
    <w:rsid w:val="3D23C8E6"/>
    <w:rsid w:val="3D288720"/>
    <w:rsid w:val="3E22B24A"/>
    <w:rsid w:val="3FDEDAFE"/>
    <w:rsid w:val="3FEBF954"/>
    <w:rsid w:val="404DB487"/>
    <w:rsid w:val="4061D9A9"/>
    <w:rsid w:val="40EA5B2E"/>
    <w:rsid w:val="40F281A2"/>
    <w:rsid w:val="41170A34"/>
    <w:rsid w:val="412BA4FF"/>
    <w:rsid w:val="412DE5CB"/>
    <w:rsid w:val="42385BC1"/>
    <w:rsid w:val="431BC693"/>
    <w:rsid w:val="437A8646"/>
    <w:rsid w:val="437B1D72"/>
    <w:rsid w:val="444EAAF6"/>
    <w:rsid w:val="44AADDC2"/>
    <w:rsid w:val="4616FDCA"/>
    <w:rsid w:val="46455321"/>
    <w:rsid w:val="486F84A3"/>
    <w:rsid w:val="48A711C6"/>
    <w:rsid w:val="499250B6"/>
    <w:rsid w:val="4BA48C50"/>
    <w:rsid w:val="4D405CB1"/>
    <w:rsid w:val="4D7DBBB6"/>
    <w:rsid w:val="4D90401B"/>
    <w:rsid w:val="4E01EDD8"/>
    <w:rsid w:val="4E440A42"/>
    <w:rsid w:val="4EE6D72C"/>
    <w:rsid w:val="4FB6C7A8"/>
    <w:rsid w:val="5077FD73"/>
    <w:rsid w:val="51045ECF"/>
    <w:rsid w:val="514DA93A"/>
    <w:rsid w:val="51529809"/>
    <w:rsid w:val="517F9CAA"/>
    <w:rsid w:val="518D19E1"/>
    <w:rsid w:val="522AFBBF"/>
    <w:rsid w:val="54433373"/>
    <w:rsid w:val="54434F7E"/>
    <w:rsid w:val="545BDA83"/>
    <w:rsid w:val="5528F6B4"/>
    <w:rsid w:val="556AEAA9"/>
    <w:rsid w:val="5626092C"/>
    <w:rsid w:val="56442604"/>
    <w:rsid w:val="58212046"/>
    <w:rsid w:val="595E94FC"/>
    <w:rsid w:val="5AD5C1EA"/>
    <w:rsid w:val="5B3F9EF5"/>
    <w:rsid w:val="5B54E1AC"/>
    <w:rsid w:val="5B559760"/>
    <w:rsid w:val="5BA4110C"/>
    <w:rsid w:val="5C8445C6"/>
    <w:rsid w:val="5CF0B20D"/>
    <w:rsid w:val="5D8BF787"/>
    <w:rsid w:val="5E8C826E"/>
    <w:rsid w:val="5ECCF0E3"/>
    <w:rsid w:val="5FCCEB72"/>
    <w:rsid w:val="60821BFD"/>
    <w:rsid w:val="60F7EF51"/>
    <w:rsid w:val="6168BBD3"/>
    <w:rsid w:val="6170A959"/>
    <w:rsid w:val="6195B81C"/>
    <w:rsid w:val="61C42330"/>
    <w:rsid w:val="61EF6C3B"/>
    <w:rsid w:val="61F0B100"/>
    <w:rsid w:val="6218B6C7"/>
    <w:rsid w:val="621DEC5E"/>
    <w:rsid w:val="6274E322"/>
    <w:rsid w:val="62AD69E2"/>
    <w:rsid w:val="6301AE5E"/>
    <w:rsid w:val="63048C34"/>
    <w:rsid w:val="63072549"/>
    <w:rsid w:val="630C79BA"/>
    <w:rsid w:val="63B9BCBF"/>
    <w:rsid w:val="64137A4E"/>
    <w:rsid w:val="642F9013"/>
    <w:rsid w:val="6568F190"/>
    <w:rsid w:val="65E50AA4"/>
    <w:rsid w:val="66ECCFEF"/>
    <w:rsid w:val="66F15D81"/>
    <w:rsid w:val="67DFEADD"/>
    <w:rsid w:val="688D2DE2"/>
    <w:rsid w:val="69864353"/>
    <w:rsid w:val="6B89F3E4"/>
    <w:rsid w:val="6BCB2BBE"/>
    <w:rsid w:val="6D0EC35D"/>
    <w:rsid w:val="6D2E1BEF"/>
    <w:rsid w:val="6F217391"/>
    <w:rsid w:val="6F3BE8A4"/>
    <w:rsid w:val="707E9CD5"/>
    <w:rsid w:val="70E8D887"/>
    <w:rsid w:val="71401AD9"/>
    <w:rsid w:val="71EA0C6D"/>
    <w:rsid w:val="72681749"/>
    <w:rsid w:val="72D478A0"/>
    <w:rsid w:val="72E5D71D"/>
    <w:rsid w:val="75EB080F"/>
    <w:rsid w:val="75F274AD"/>
    <w:rsid w:val="76187810"/>
    <w:rsid w:val="769F1649"/>
    <w:rsid w:val="78237B68"/>
    <w:rsid w:val="783BCDAB"/>
    <w:rsid w:val="79C36CBE"/>
    <w:rsid w:val="7A257446"/>
    <w:rsid w:val="7B9D0891"/>
    <w:rsid w:val="7BC144A7"/>
    <w:rsid w:val="7BCD6C51"/>
    <w:rsid w:val="7C2D58C2"/>
    <w:rsid w:val="7CC97FCA"/>
    <w:rsid w:val="7E864E06"/>
    <w:rsid w:val="7EF8E569"/>
    <w:rsid w:val="7F2F536C"/>
    <w:rsid w:val="7F7DCD18"/>
    <w:rsid w:val="7FA6A9DD"/>
    <w:rsid w:val="7FE8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B459E39"/>
  <w15:chartTrackingRefBased/>
  <w15:docId w15:val="{C9CF5159-6275-4397-965F-29DE2A912F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 w:val="0"/>
      <w:spacing w:line="240" w:lineRule="atLeast"/>
    </w:pPr>
    <w:rPr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Tabletext" w:customStyle="1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styleId="Body" w:customStyle="1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/>
    <w:rsid w:val="006D00C5"/>
    <w:rPr>
      <w:i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rFonts w:ascii="Arial" w:hAnsi="Arial"/>
      <w:b/>
      <w:bCs/>
      <w:sz w:val="16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HTMLPreformatted">
    <w:name w:val="HTML Preformatted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Courier New"/>
    </w:rPr>
  </w:style>
  <w:style w:type="paragraph" w:styleId="BalloonText">
    <w:name w:val="Balloon Text"/>
    <w:basedOn w:val="Normal"/>
    <w:semiHidden/>
    <w:rsid w:val="006C60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74132"/>
    <w:pPr>
      <w:widowControl w:val="0"/>
      <w:spacing w:line="240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mmentReference">
    <w:name w:val="annotation reference"/>
    <w:basedOn w:val="DefaultParagraphFont"/>
    <w:semiHidden/>
    <w:rsid w:val="00342FA5"/>
    <w:rPr>
      <w:sz w:val="16"/>
      <w:szCs w:val="16"/>
    </w:rPr>
  </w:style>
  <w:style w:type="paragraph" w:styleId="CommentText">
    <w:name w:val="annotation text"/>
    <w:basedOn w:val="Normal"/>
    <w:semiHidden/>
    <w:rsid w:val="00342FA5"/>
  </w:style>
  <w:style w:type="paragraph" w:styleId="CommentSubject">
    <w:name w:val="annotation subject"/>
    <w:basedOn w:val="CommentText"/>
    <w:next w:val="CommentText"/>
    <w:semiHidden/>
    <w:rsid w:val="00342FA5"/>
    <w:rPr>
      <w:b/>
      <w:bCs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.png" Id="R0aba9147d87741d8" /><Relationship Type="http://schemas.openxmlformats.org/officeDocument/2006/relationships/image" Target="/media/image2.png" Id="R95a63f7f17074fd6" /><Relationship Type="http://schemas.microsoft.com/office/2020/10/relationships/intelligence" Target="intelligence2.xml" Id="Rc2117ba449c54e4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zcar\Application%20Data\Microsoft\Templates\Development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Development Case.dot</ap:Template>
  <ap:Application>Microsoft Word for the web</ap:Application>
  <ap:DocSecurity>0</ap:DocSecurity>
  <ap:ScaleCrop>false</ap:ScaleCrop>
  <ap:Company>&lt;Company Name&gt;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Development Case</dc:title>
  <dc:subject>&lt;Project Name&gt;</dc:subject>
  <dc:creator>Projekt - FER 2</dc:creator>
  <keywords/>
  <dc:description/>
  <lastModifiedBy>Vlado Perković</lastModifiedBy>
  <revision>5</revision>
  <lastPrinted>2007-10-09T03:07:00.0000000Z</lastPrinted>
  <dcterms:created xsi:type="dcterms:W3CDTF">2022-11-01T16:40:00.0000000Z</dcterms:created>
  <dcterms:modified xsi:type="dcterms:W3CDTF">2022-11-08T21:57:50.5111294Z</dcterms:modified>
</coreProperties>
</file>